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66" w:rsidRPr="00A41FD1" w:rsidRDefault="00714066" w:rsidP="00714066">
      <w:pPr>
        <w:tabs>
          <w:tab w:val="left" w:pos="1701"/>
          <w:tab w:val="left" w:pos="5760"/>
        </w:tabs>
        <w:rPr>
          <w:rFonts w:ascii="Arial" w:hAnsi="Arial" w:cs="Arial"/>
          <w:color w:val="000000" w:themeColor="text1"/>
        </w:rPr>
      </w:pPr>
      <w:r w:rsidRPr="00A41FD1">
        <w:rPr>
          <w:rFonts w:ascii="Arial" w:hAnsi="Arial" w:cs="Arial"/>
          <w:color w:val="000000" w:themeColor="text1"/>
        </w:rPr>
        <w:t>To:</w:t>
      </w:r>
      <w:r w:rsidRPr="00A41FD1">
        <w:rPr>
          <w:rFonts w:ascii="Arial" w:hAnsi="Arial" w:cs="Arial"/>
          <w:color w:val="000000" w:themeColor="text1"/>
        </w:rPr>
        <w:tab/>
      </w:r>
      <w:sdt>
        <w:sdtPr>
          <w:rPr>
            <w:rFonts w:ascii="Arial" w:hAnsi="Arial" w:cs="Arial"/>
            <w:color w:val="000000" w:themeColor="text1"/>
          </w:rPr>
          <w:alias w:val="ToName"/>
          <w:tag w:val="ToName"/>
          <w:id w:val="109995702"/>
          <w:placeholder>
            <w:docPart w:val="8E4B7B471F6E4DB5A3A13950ECD44A12"/>
          </w:placeholder>
          <w:showingPlcHdr/>
        </w:sdtPr>
        <w:sdtContent>
          <w:r w:rsidR="00A41FD1" w:rsidRPr="00A41FD1">
            <w:rPr>
              <w:rStyle w:val="PlaceholderText"/>
              <w:rFonts w:ascii="Arial" w:hAnsi="Arial" w:cs="Arial"/>
              <w:color w:val="000000" w:themeColor="text1"/>
            </w:rPr>
            <w:t>Two Name</w:t>
          </w:r>
        </w:sdtContent>
      </w:sdt>
      <w:r w:rsidR="003A0A1C" w:rsidRPr="00A41FD1">
        <w:rPr>
          <w:rFonts w:ascii="Arial" w:hAnsi="Arial" w:cs="Arial"/>
          <w:color w:val="000000" w:themeColor="text1"/>
        </w:rPr>
        <w:t xml:space="preserve"> </w:t>
      </w:r>
      <w:fldSimple w:instr="  ">
        <w:r w:rsidRPr="00A41FD1">
          <w:rPr>
            <w:rFonts w:ascii="Arial" w:hAnsi="Arial" w:cs="Arial"/>
            <w:noProof/>
            <w:color w:val="000000" w:themeColor="text1"/>
          </w:rPr>
          <w:t>April 21, 2006</w:t>
        </w:r>
      </w:fldSimple>
      <w:r w:rsidRPr="00A41FD1">
        <w:rPr>
          <w:rFonts w:ascii="Arial" w:hAnsi="Arial" w:cs="Arial"/>
          <w:color w:val="000000" w:themeColor="text1"/>
        </w:rPr>
        <w:tab/>
        <w:t>Phone:</w:t>
      </w:r>
      <w:r w:rsidRPr="00A41FD1">
        <w:rPr>
          <w:rFonts w:ascii="Arial" w:hAnsi="Arial" w:cs="Arial"/>
          <w:color w:val="000000" w:themeColor="text1"/>
        </w:rPr>
        <w:tab/>
      </w:r>
      <w:sdt>
        <w:sdtPr>
          <w:rPr>
            <w:rFonts w:ascii="Arial" w:hAnsi="Arial" w:cs="Arial"/>
            <w:color w:val="000000" w:themeColor="text1"/>
          </w:rPr>
          <w:alias w:val="ToPhone"/>
          <w:tag w:val="ToPhone"/>
          <w:id w:val="742011751"/>
          <w:placeholder>
            <w:docPart w:val="144B09D84639414C89D8FA353CF82D89"/>
          </w:placeholder>
          <w:showingPlcHdr/>
        </w:sdtPr>
        <w:sdtContent>
          <w:r w:rsidR="00A41FD1" w:rsidRPr="00A41FD1">
            <w:rPr>
              <w:rStyle w:val="PlaceholderText"/>
              <w:rFonts w:ascii="Arial" w:hAnsi="Arial" w:cs="Arial"/>
              <w:color w:val="000000" w:themeColor="text1"/>
            </w:rPr>
            <w:t>555-555-5555</w:t>
          </w:r>
        </w:sdtContent>
      </w:sdt>
      <w:r w:rsidR="00A41FD1" w:rsidRPr="00A41FD1">
        <w:rPr>
          <w:rFonts w:ascii="Arial" w:hAnsi="Arial" w:cs="Arial"/>
          <w:color w:val="000000" w:themeColor="text1"/>
        </w:rPr>
        <w:t xml:space="preserve"> </w:t>
      </w:r>
      <w:fldSimple w:instr="  ">
        <w:r w:rsidRPr="00A41FD1">
          <w:rPr>
            <w:rFonts w:ascii="Arial" w:hAnsi="Arial" w:cs="Arial"/>
            <w:noProof/>
            <w:color w:val="000000" w:themeColor="text1"/>
          </w:rPr>
          <w:t>April 21, 2006</w:t>
        </w:r>
      </w:fldSimple>
    </w:p>
    <w:p w:rsidR="00714066" w:rsidRPr="00A41FD1" w:rsidRDefault="00714066" w:rsidP="00714066">
      <w:pPr>
        <w:tabs>
          <w:tab w:val="left" w:pos="1701"/>
          <w:tab w:val="left" w:pos="5760"/>
        </w:tabs>
        <w:rPr>
          <w:rFonts w:ascii="Arial" w:hAnsi="Arial" w:cs="Arial"/>
          <w:color w:val="000000" w:themeColor="text1"/>
        </w:rPr>
      </w:pPr>
      <w:bookmarkStart w:id="0" w:name="_GoBack"/>
      <w:r w:rsidRPr="00A41FD1">
        <w:rPr>
          <w:rFonts w:ascii="Arial" w:hAnsi="Arial" w:cs="Arial"/>
          <w:color w:val="000000" w:themeColor="text1"/>
        </w:rPr>
        <w:tab/>
      </w:r>
    </w:p>
    <w:bookmarkEnd w:id="0"/>
    <w:p w:rsidR="00714066" w:rsidRPr="00A41FD1" w:rsidRDefault="00E23445" w:rsidP="00714066">
      <w:pPr>
        <w:tabs>
          <w:tab w:val="left" w:pos="1701"/>
          <w:tab w:val="left" w:pos="5760"/>
        </w:tabs>
        <w:rPr>
          <w:rFonts w:ascii="Arial" w:hAnsi="Arial" w:cs="Arial"/>
          <w:color w:val="000000" w:themeColor="text1"/>
        </w:rPr>
      </w:pPr>
      <w:r w:rsidRPr="00E23445">
        <w:fldChar w:fldCharType="begin"/>
      </w:r>
      <w:r w:rsidR="00046842">
        <w:instrText xml:space="preserve">  </w:instrText>
      </w:r>
      <w:r w:rsidRPr="00E23445">
        <w:fldChar w:fldCharType="separate"/>
      </w:r>
      <w:r w:rsidR="00714066" w:rsidRPr="00A41FD1">
        <w:rPr>
          <w:rFonts w:ascii="Arial" w:hAnsi="Arial" w:cs="Arial"/>
          <w:noProof/>
          <w:color w:val="000000" w:themeColor="text1"/>
          <w:highlight w:val="yellow"/>
        </w:rPr>
        <w:t>April 21, 2006</w:t>
      </w:r>
      <w:r>
        <w:rPr>
          <w:rFonts w:ascii="Arial" w:hAnsi="Arial" w:cs="Arial"/>
          <w:noProof/>
          <w:color w:val="000000" w:themeColor="text1"/>
          <w:highlight w:val="yellow"/>
        </w:rPr>
        <w:fldChar w:fldCharType="end"/>
      </w:r>
      <w:r w:rsidR="00714066" w:rsidRPr="00A41FD1">
        <w:rPr>
          <w:rFonts w:ascii="Arial" w:hAnsi="Arial" w:cs="Arial"/>
          <w:color w:val="000000" w:themeColor="text1"/>
        </w:rPr>
        <w:t xml:space="preserve">E-Mail: </w:t>
      </w:r>
      <w:r w:rsidR="00A41FD1" w:rsidRPr="00A41FD1">
        <w:rPr>
          <w:rFonts w:ascii="Arial" w:hAnsi="Arial" w:cs="Arial"/>
          <w:color w:val="000000" w:themeColor="text1"/>
        </w:rPr>
        <w:tab/>
      </w:r>
      <w:sdt>
        <w:sdtPr>
          <w:rPr>
            <w:rFonts w:ascii="Arial" w:hAnsi="Arial" w:cs="Arial"/>
            <w:color w:val="000000" w:themeColor="text1"/>
          </w:rPr>
          <w:alias w:val="ToEmail"/>
          <w:tag w:val="ToEmail"/>
          <w:id w:val="742011761"/>
          <w:placeholder>
            <w:docPart w:val="7E0275E3616047EBA74F0E61E0145C70"/>
          </w:placeholder>
          <w:showingPlcHdr/>
        </w:sdtPr>
        <w:sdtContent>
          <w:r w:rsidR="00A41FD1" w:rsidRPr="00A41FD1">
            <w:rPr>
              <w:rStyle w:val="PlaceholderText"/>
              <w:rFonts w:ascii="Arial" w:hAnsi="Arial" w:cs="Arial"/>
              <w:color w:val="000000" w:themeColor="text1"/>
            </w:rPr>
            <w:t>example@example.com.</w:t>
          </w:r>
        </w:sdtContent>
      </w:sdt>
    </w:p>
    <w:p w:rsidR="00714066" w:rsidRPr="00A41FD1" w:rsidRDefault="00E23445" w:rsidP="00714066">
      <w:pPr>
        <w:tabs>
          <w:tab w:val="left" w:pos="1701"/>
          <w:tab w:val="left" w:pos="5760"/>
        </w:tabs>
        <w:rPr>
          <w:rFonts w:ascii="Arial" w:hAnsi="Arial" w:cs="Arial"/>
          <w:color w:val="000000" w:themeColor="text1"/>
        </w:rPr>
      </w:pPr>
      <w:fldSimple w:instr="  ">
        <w:r w:rsidR="00714066" w:rsidRPr="00A41FD1">
          <w:rPr>
            <w:rFonts w:ascii="Arial" w:hAnsi="Arial" w:cs="Arial"/>
            <w:noProof/>
            <w:color w:val="000000" w:themeColor="text1"/>
          </w:rPr>
          <w:t>April 21, 2006</w:t>
        </w:r>
      </w:fldSimple>
    </w:p>
    <w:p w:rsidR="00714066" w:rsidRPr="00A41FD1" w:rsidRDefault="00714066" w:rsidP="00714066">
      <w:pPr>
        <w:tabs>
          <w:tab w:val="left" w:pos="1701"/>
        </w:tabs>
        <w:rPr>
          <w:rFonts w:ascii="Arial" w:hAnsi="Arial" w:cs="Arial"/>
          <w:color w:val="000000" w:themeColor="text1"/>
        </w:rPr>
      </w:pPr>
      <w:r w:rsidRPr="00A41FD1">
        <w:rPr>
          <w:rFonts w:ascii="Arial" w:hAnsi="Arial" w:cs="Arial"/>
          <w:color w:val="000000" w:themeColor="text1"/>
        </w:rPr>
        <w:tab/>
      </w:r>
      <w:fldSimple w:instr="  ">
        <w:r w:rsidRPr="00A41FD1">
          <w:rPr>
            <w:rFonts w:ascii="Arial" w:hAnsi="Arial" w:cs="Arial"/>
            <w:noProof/>
            <w:color w:val="000000" w:themeColor="text1"/>
          </w:rPr>
          <w:t>April 21, 2006</w:t>
        </w:r>
      </w:fldSimple>
      <w:r w:rsidRPr="00A41FD1">
        <w:rPr>
          <w:rFonts w:ascii="Arial" w:hAnsi="Arial" w:cs="Arial"/>
          <w:color w:val="000000" w:themeColor="text1"/>
        </w:rPr>
        <w:tab/>
      </w:r>
      <w:r w:rsidRPr="00A41FD1">
        <w:rPr>
          <w:rFonts w:ascii="Arial" w:hAnsi="Arial" w:cs="Arial"/>
          <w:color w:val="000000" w:themeColor="text1"/>
        </w:rPr>
        <w:tab/>
      </w:r>
      <w:r w:rsidRPr="00A41FD1">
        <w:rPr>
          <w:rFonts w:ascii="Arial" w:hAnsi="Arial" w:cs="Arial"/>
          <w:color w:val="000000" w:themeColor="text1"/>
        </w:rPr>
        <w:tab/>
      </w:r>
      <w:r w:rsidRPr="00A41FD1">
        <w:rPr>
          <w:rFonts w:ascii="Arial" w:hAnsi="Arial" w:cs="Arial"/>
          <w:color w:val="000000" w:themeColor="text1"/>
        </w:rPr>
        <w:tab/>
      </w:r>
      <w:r w:rsidRPr="00A41FD1">
        <w:rPr>
          <w:rFonts w:ascii="Arial" w:hAnsi="Arial" w:cs="Arial"/>
          <w:color w:val="000000" w:themeColor="text1"/>
        </w:rPr>
        <w:tab/>
      </w:r>
    </w:p>
    <w:p w:rsidR="005362C8" w:rsidRDefault="00714066" w:rsidP="00714066">
      <w:pPr>
        <w:tabs>
          <w:tab w:val="left" w:pos="1701"/>
          <w:tab w:val="left" w:pos="5760"/>
        </w:tabs>
        <w:rPr>
          <w:rFonts w:ascii="Arial" w:hAnsi="Arial" w:cs="Arial"/>
          <w:color w:val="000000" w:themeColor="text1"/>
        </w:rPr>
      </w:pPr>
      <w:r w:rsidRPr="00A41FD1">
        <w:rPr>
          <w:rFonts w:ascii="Arial" w:hAnsi="Arial" w:cs="Arial"/>
          <w:color w:val="000000" w:themeColor="text1"/>
        </w:rPr>
        <w:t>From:</w:t>
      </w:r>
      <w:r w:rsidRPr="00A41FD1">
        <w:rPr>
          <w:rFonts w:ascii="Arial" w:hAnsi="Arial" w:cs="Arial"/>
          <w:color w:val="000000" w:themeColor="text1"/>
        </w:rPr>
        <w:tab/>
      </w:r>
      <w:sdt>
        <w:sdtPr>
          <w:rPr>
            <w:rFonts w:ascii="Arial" w:hAnsi="Arial" w:cs="Arial"/>
            <w:color w:val="000000" w:themeColor="text1"/>
          </w:rPr>
          <w:alias w:val="FromCompany"/>
          <w:tag w:val="FromCompany"/>
          <w:id w:val="742011752"/>
          <w:placeholder>
            <w:docPart w:val="8E0A1BFA5713443E9894A4BAD1E97128"/>
          </w:placeholder>
          <w:showingPlcHdr/>
        </w:sdtPr>
        <w:sdtContent>
          <w:r w:rsidR="00A41FD1" w:rsidRPr="00A41FD1">
            <w:rPr>
              <w:rStyle w:val="PlaceholderText"/>
              <w:rFonts w:ascii="Arial" w:hAnsi="Arial" w:cs="Arial"/>
              <w:color w:val="000000" w:themeColor="text1"/>
            </w:rPr>
            <w:t>From Company</w:t>
          </w:r>
        </w:sdtContent>
      </w:sdt>
      <w:r w:rsidRPr="00A41FD1">
        <w:rPr>
          <w:rFonts w:ascii="Arial" w:hAnsi="Arial" w:cs="Arial"/>
          <w:color w:val="000000" w:themeColor="text1"/>
        </w:rPr>
        <w:tab/>
        <w:t>Phone:</w:t>
      </w:r>
      <w:r w:rsidRPr="00A41FD1">
        <w:rPr>
          <w:rFonts w:ascii="Arial" w:hAnsi="Arial" w:cs="Arial"/>
          <w:color w:val="000000" w:themeColor="text1"/>
        </w:rPr>
        <w:tab/>
      </w:r>
      <w:sdt>
        <w:sdtPr>
          <w:rPr>
            <w:rFonts w:ascii="Arial" w:hAnsi="Arial" w:cs="Arial"/>
            <w:color w:val="000000" w:themeColor="text1"/>
          </w:rPr>
          <w:alias w:val="FromPhone"/>
          <w:tag w:val="FromPhone"/>
          <w:id w:val="742011772"/>
          <w:placeholder>
            <w:docPart w:val="9F999FA273FB4DFF99A6ACF36B985A07"/>
          </w:placeholder>
          <w:showingPlcHdr/>
        </w:sdtPr>
        <w:sdtContent>
          <w:r w:rsidR="00A41FD1" w:rsidRPr="00A41FD1">
            <w:rPr>
              <w:rStyle w:val="PlaceholderText"/>
              <w:rFonts w:ascii="Arial" w:hAnsi="Arial" w:cs="Arial"/>
              <w:color w:val="000000" w:themeColor="text1"/>
            </w:rPr>
            <w:t>555-555-5555</w:t>
          </w:r>
        </w:sdtContent>
      </w:sdt>
      <w:r w:rsidRPr="00A41FD1">
        <w:rPr>
          <w:rFonts w:ascii="Arial" w:hAnsi="Arial" w:cs="Arial"/>
          <w:color w:val="000000" w:themeColor="text1"/>
        </w:rPr>
        <w:tab/>
      </w:r>
    </w:p>
    <w:p w:rsidR="00714066" w:rsidRPr="00A41FD1" w:rsidRDefault="005362C8" w:rsidP="00714066">
      <w:pPr>
        <w:tabs>
          <w:tab w:val="left" w:pos="1701"/>
          <w:tab w:val="left" w:pos="576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sdt>
        <w:sdtPr>
          <w:rPr>
            <w:rFonts w:ascii="Arial" w:hAnsi="Arial" w:cs="Arial"/>
            <w:color w:val="000000" w:themeColor="text1"/>
          </w:rPr>
          <w:alias w:val="FromName"/>
          <w:tag w:val="FromName"/>
          <w:id w:val="742011766"/>
          <w:placeholder>
            <w:docPart w:val="6B8ABA3981484E4D918E4660D154A965"/>
          </w:placeholder>
          <w:showingPlcHdr/>
        </w:sdtPr>
        <w:sdtContent>
          <w:r w:rsidR="00A41FD1" w:rsidRPr="00A41FD1">
            <w:rPr>
              <w:rStyle w:val="PlaceholderText"/>
              <w:rFonts w:ascii="Arial" w:hAnsi="Arial" w:cs="Arial"/>
              <w:color w:val="000000" w:themeColor="text1"/>
            </w:rPr>
            <w:t>From Name</w:t>
          </w:r>
        </w:sdtContent>
      </w:sdt>
      <w:r w:rsidR="00714066" w:rsidRPr="00A41FD1">
        <w:rPr>
          <w:rFonts w:ascii="Arial" w:hAnsi="Arial" w:cs="Arial"/>
          <w:color w:val="000000" w:themeColor="text1"/>
        </w:rPr>
        <w:tab/>
        <w:t>Revision:</w:t>
      </w:r>
      <w:r w:rsidR="00714066" w:rsidRPr="00A41FD1">
        <w:rPr>
          <w:rFonts w:ascii="Arial" w:hAnsi="Arial" w:cs="Arial"/>
          <w:color w:val="000000" w:themeColor="text1"/>
        </w:rPr>
        <w:tab/>
      </w:r>
      <w:sdt>
        <w:sdtPr>
          <w:rPr>
            <w:rFonts w:ascii="Arial" w:hAnsi="Arial" w:cs="Arial"/>
            <w:color w:val="000000" w:themeColor="text1"/>
          </w:rPr>
          <w:alias w:val="Revision"/>
          <w:tag w:val="Revision"/>
          <w:id w:val="742011774"/>
          <w:placeholder>
            <w:docPart w:val="633156DFC1FA461BAFB0F2D1B9F8B5F5"/>
          </w:placeholder>
          <w:showingPlcHdr/>
        </w:sdtPr>
        <w:sdtContent>
          <w:r w:rsidR="00A41FD1" w:rsidRPr="00A41FD1">
            <w:rPr>
              <w:rStyle w:val="PlaceholderText"/>
              <w:rFonts w:ascii="Arial" w:hAnsi="Arial" w:cs="Arial"/>
              <w:color w:val="000000" w:themeColor="text1"/>
            </w:rPr>
            <w:t>1</w:t>
          </w:r>
        </w:sdtContent>
      </w:sdt>
      <w:r w:rsidR="00714066" w:rsidRPr="00A41FD1">
        <w:rPr>
          <w:rFonts w:ascii="Arial" w:hAnsi="Arial" w:cs="Arial"/>
          <w:color w:val="000000" w:themeColor="text1"/>
        </w:rPr>
        <w:tab/>
      </w:r>
    </w:p>
    <w:p w:rsidR="00714066" w:rsidRPr="00A41FD1" w:rsidRDefault="00714066" w:rsidP="00714066">
      <w:pPr>
        <w:tabs>
          <w:tab w:val="left" w:pos="1701"/>
          <w:tab w:val="left" w:pos="2520"/>
        </w:tabs>
        <w:rPr>
          <w:rFonts w:ascii="Arial" w:hAnsi="Arial" w:cs="Arial"/>
          <w:color w:val="000000" w:themeColor="text1"/>
        </w:rPr>
      </w:pPr>
      <w:r w:rsidRPr="00A41FD1">
        <w:rPr>
          <w:rFonts w:ascii="Arial" w:hAnsi="Arial" w:cs="Arial"/>
          <w:color w:val="000000" w:themeColor="text1"/>
        </w:rPr>
        <w:tab/>
        <w:t xml:space="preserve">E-mail:  </w:t>
      </w:r>
      <w:sdt>
        <w:sdtPr>
          <w:rPr>
            <w:rFonts w:ascii="Arial" w:hAnsi="Arial" w:cs="Arial"/>
            <w:color w:val="000000" w:themeColor="text1"/>
          </w:rPr>
          <w:alias w:val="FromEmail"/>
          <w:tag w:val="FromEmail"/>
          <w:id w:val="742011769"/>
          <w:placeholder>
            <w:docPart w:val="EB9B7E3F43C64B0980BE8E5E33300810"/>
          </w:placeholder>
          <w:showingPlcHdr/>
        </w:sdtPr>
        <w:sdtContent>
          <w:r w:rsidR="00A41FD1" w:rsidRPr="00A41FD1">
            <w:rPr>
              <w:rFonts w:ascii="Arial" w:hAnsi="Arial" w:cs="Arial"/>
              <w:color w:val="000000" w:themeColor="text1"/>
            </w:rPr>
            <w:t>From Email</w:t>
          </w:r>
        </w:sdtContent>
      </w:sdt>
      <w:r w:rsidRPr="00A41FD1">
        <w:rPr>
          <w:rFonts w:ascii="Arial" w:hAnsi="Arial" w:cs="Arial"/>
          <w:color w:val="000000" w:themeColor="text1"/>
        </w:rPr>
        <w:tab/>
      </w:r>
      <w:r w:rsidRPr="00A41FD1">
        <w:rPr>
          <w:rFonts w:ascii="Arial" w:hAnsi="Arial" w:cs="Arial"/>
          <w:color w:val="000000" w:themeColor="text1"/>
        </w:rPr>
        <w:tab/>
      </w:r>
      <w:r w:rsidRPr="00A41FD1">
        <w:rPr>
          <w:rFonts w:ascii="Arial" w:hAnsi="Arial" w:cs="Arial"/>
          <w:color w:val="000000" w:themeColor="text1"/>
        </w:rPr>
        <w:tab/>
      </w:r>
    </w:p>
    <w:p w:rsidR="00714066" w:rsidRPr="003137EA" w:rsidRDefault="00714066" w:rsidP="00714066">
      <w:pPr>
        <w:tabs>
          <w:tab w:val="left" w:pos="1701"/>
        </w:tabs>
        <w:rPr>
          <w:rFonts w:ascii="Arial" w:hAnsi="Arial" w:cs="Arial"/>
        </w:rPr>
      </w:pPr>
    </w:p>
    <w:p w:rsidR="00714066" w:rsidRPr="003137EA" w:rsidRDefault="00E23445" w:rsidP="00714066">
      <w:pPr>
        <w:tabs>
          <w:tab w:val="left" w:pos="1701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Line 14" o:spid="_x0000_s1026" style="position:absolute;z-index:251658240;visibility:visible" from="-3.6pt,9.4pt" to="463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" o:allowincell="f" strokeweight="4.5pt">
            <v:stroke startarrowwidth="narrow" startarrowlength="short" endarrowwidth="narrow" endarrowlength="short" linestyle="thickThin"/>
          </v:line>
        </w:pict>
      </w:r>
    </w:p>
    <w:p w:rsidR="00714066" w:rsidRPr="003137EA" w:rsidRDefault="00AE045E" w:rsidP="00714066">
      <w:pPr>
        <w:tabs>
          <w:tab w:val="left" w:pos="1701"/>
        </w:tabs>
        <w:ind w:right="806"/>
        <w:rPr>
          <w:rFonts w:ascii="Arial" w:hAnsi="Arial" w:cs="Arial"/>
        </w:rPr>
      </w:pPr>
      <w:r>
        <w:rPr>
          <w:rFonts w:ascii="Arial" w:hAnsi="Arial" w:cs="Arial"/>
        </w:rPr>
        <w:t xml:space="preserve">Quotation #: </w:t>
      </w:r>
      <w:bookmarkStart w:id="1" w:name="_Hlk464538767"/>
      <w:sdt>
        <w:sdtPr>
          <w:rPr>
            <w:rFonts w:ascii="Arial" w:hAnsi="Arial" w:cs="Arial"/>
            <w:color w:val="000000" w:themeColor="text1"/>
          </w:rPr>
          <w:alias w:val="QuoteNum"/>
          <w:tag w:val="QuoteNum"/>
          <w:id w:val="742011823"/>
          <w:placeholder>
            <w:docPart w:val="A08FB43FC12442CC8B17D4B4599F97B2"/>
          </w:placeholder>
          <w:showingPlcHdr/>
        </w:sdtPr>
        <w:sdtContent>
          <w:r w:rsidR="0079503F">
            <w:rPr>
              <w:rFonts w:ascii="Arial" w:hAnsi="Arial" w:cs="Arial"/>
              <w:color w:val="000000" w:themeColor="text1"/>
              <w:u w:val="single"/>
            </w:rPr>
            <w:t>xxxxxxxxx</w:t>
          </w:r>
        </w:sdtContent>
      </w:sdt>
      <w:bookmarkEnd w:id="1"/>
    </w:p>
    <w:p w:rsidR="00714066" w:rsidRPr="003137EA" w:rsidRDefault="00714066" w:rsidP="00714066">
      <w:pPr>
        <w:tabs>
          <w:tab w:val="left" w:pos="1701"/>
        </w:tabs>
        <w:rPr>
          <w:rFonts w:ascii="Arial" w:hAnsi="Arial" w:cs="Arial"/>
          <w:sz w:val="22"/>
          <w:szCs w:val="22"/>
        </w:rPr>
      </w:pPr>
    </w:p>
    <w:p w:rsidR="00714066" w:rsidRPr="003137EA" w:rsidRDefault="00E23445" w:rsidP="00714066">
      <w:pPr>
        <w:tabs>
          <w:tab w:val="left" w:pos="1701"/>
        </w:tabs>
        <w:ind w:right="90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color w:val="000000" w:themeColor="text1"/>
          </w:rPr>
          <w:alias w:val="CompanyName"/>
          <w:tag w:val="CompanyName"/>
          <w:id w:val="742011832"/>
          <w:placeholder>
            <w:docPart w:val="AB09EF19C21B4538975AD91C0786ECE9"/>
          </w:placeholder>
          <w:showingPlcHdr/>
        </w:sdtPr>
        <w:sdtContent>
          <w:r w:rsidR="0079503F" w:rsidRPr="0079503F">
            <w:rPr>
              <w:rFonts w:ascii="Arial" w:hAnsi="Arial" w:cs="Arial"/>
              <w:color w:val="000000" w:themeColor="text1"/>
            </w:rPr>
            <w:t>COMPANY NAME</w:t>
          </w:r>
        </w:sdtContent>
      </w:sdt>
      <w:r w:rsidR="00714066" w:rsidRPr="003137EA">
        <w:rPr>
          <w:rFonts w:ascii="Arial" w:hAnsi="Arial" w:cs="Arial"/>
          <w:sz w:val="22"/>
          <w:szCs w:val="22"/>
        </w:rPr>
        <w:t xml:space="preserve"> appreciates the opportunity to provide the following equipment for the above subject project.  Please review the attached detailed proposal for completeness.</w:t>
      </w:r>
    </w:p>
    <w:p w:rsidR="00714066" w:rsidRPr="003137EA" w:rsidRDefault="00714066" w:rsidP="00714066">
      <w:pPr>
        <w:tabs>
          <w:tab w:val="left" w:pos="1701"/>
        </w:tabs>
        <w:rPr>
          <w:rFonts w:ascii="Arial" w:hAnsi="Arial" w:cs="Arial"/>
        </w:rPr>
      </w:pPr>
    </w:p>
    <w:p w:rsidR="00714066" w:rsidRDefault="00E23445" w:rsidP="00714066">
      <w:pPr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alias w:val="Table1"/>
          <w:tag w:val="Table1"/>
          <w:id w:val="742011833"/>
          <w:placeholder>
            <w:docPart w:val="D395305318844EC19F2632A71B365D99"/>
          </w:placeholder>
          <w:showingPlcHdr/>
        </w:sdtPr>
        <w:sdtContent>
          <w:r w:rsidR="00347E20">
            <w:rPr>
              <w:rFonts w:ascii="Arial" w:hAnsi="Arial" w:cs="Arial"/>
              <w:color w:val="000000" w:themeColor="text1"/>
            </w:rPr>
            <w:t xml:space="preserve"> </w:t>
          </w:r>
        </w:sdtContent>
      </w:sdt>
    </w:p>
    <w:p w:rsidR="006E4E85" w:rsidRDefault="00E23445" w:rsidP="00714066">
      <w:pPr>
        <w:rPr>
          <w:rFonts w:ascii="Arial" w:hAnsi="Arial" w:cs="Arial"/>
        </w:rPr>
      </w:pPr>
      <w:sdt>
        <w:sdtPr>
          <w:rPr>
            <w:rFonts w:ascii="Arial" w:hAnsi="Arial" w:cs="Arial"/>
            <w:color w:val="000000" w:themeColor="text1"/>
          </w:rPr>
          <w:alias w:val="warrantyNote"/>
          <w:tag w:val="warrantyNote"/>
          <w:id w:val="-778258005"/>
          <w:placeholder>
            <w:docPart w:val="0ADCDEED427044849B26E6CB3A863336"/>
          </w:placeholder>
          <w:showingPlcHdr/>
        </w:sdtPr>
        <w:sdtContent>
          <w:r w:rsidR="006E4E85" w:rsidRPr="006319A2">
            <w:rPr>
              <w:rFonts w:ascii="Arial" w:hAnsi="Arial" w:cs="Arial"/>
              <w:i/>
              <w:color w:val="7F7F7F" w:themeColor="text1" w:themeTint="80"/>
            </w:rPr>
            <w:t xml:space="preserve"> </w:t>
          </w:r>
        </w:sdtContent>
      </w:sdt>
    </w:p>
    <w:p w:rsidR="0079503F" w:rsidRPr="003137EA" w:rsidRDefault="0079503F" w:rsidP="00714066">
      <w:pPr>
        <w:rPr>
          <w:rFonts w:ascii="Arial" w:hAnsi="Arial" w:cs="Arial"/>
        </w:rPr>
      </w:pPr>
    </w:p>
    <w:p w:rsidR="00714066" w:rsidRPr="003137EA" w:rsidRDefault="00714066" w:rsidP="00714066">
      <w:pPr>
        <w:ind w:right="896"/>
        <w:jc w:val="both"/>
        <w:rPr>
          <w:rFonts w:ascii="Arial" w:hAnsi="Arial" w:cs="Arial"/>
          <w:b/>
          <w:sz w:val="22"/>
          <w:szCs w:val="22"/>
        </w:rPr>
      </w:pPr>
      <w:r w:rsidRPr="003137EA">
        <w:rPr>
          <w:rFonts w:ascii="Arial" w:hAnsi="Arial" w:cs="Arial"/>
          <w:b/>
          <w:sz w:val="22"/>
          <w:szCs w:val="22"/>
        </w:rPr>
        <w:t>Terms and Conditions</w:t>
      </w:r>
    </w:p>
    <w:p w:rsidR="00714066" w:rsidRDefault="00714066" w:rsidP="00714066">
      <w:pPr>
        <w:ind w:right="8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proposal does not include “Just-in-Time” delivery.  If trucks are kept on site for more than (2) hours before being unloaded, additional freight charges will be applied.  Payment terms are </w:t>
      </w:r>
      <w:r w:rsidR="00325DA9">
        <w:rPr>
          <w:rFonts w:ascii="Arial" w:hAnsi="Arial" w:cs="Arial"/>
          <w:sz w:val="22"/>
          <w:szCs w:val="22"/>
        </w:rPr>
        <w:t>25</w:t>
      </w:r>
      <w:r w:rsidR="00047F1B">
        <w:rPr>
          <w:rFonts w:ascii="Arial" w:hAnsi="Arial" w:cs="Arial"/>
          <w:sz w:val="22"/>
          <w:szCs w:val="22"/>
        </w:rPr>
        <w:t xml:space="preserve">% at time of order and </w:t>
      </w:r>
      <w:r w:rsidR="00F33ECE">
        <w:rPr>
          <w:rFonts w:ascii="Arial" w:hAnsi="Arial" w:cs="Arial"/>
          <w:sz w:val="22"/>
          <w:szCs w:val="22"/>
        </w:rPr>
        <w:t>remaining balance to be paid in NET 30 Days from invoice date</w:t>
      </w:r>
      <w:r>
        <w:rPr>
          <w:rFonts w:ascii="Arial" w:hAnsi="Arial" w:cs="Arial"/>
          <w:sz w:val="22"/>
          <w:szCs w:val="22"/>
        </w:rPr>
        <w:t>.  This proposal is based on our Standard Terms and Conditions and is fi</w:t>
      </w:r>
      <w:r w:rsidR="00C56A1C">
        <w:rPr>
          <w:rFonts w:ascii="Arial" w:hAnsi="Arial" w:cs="Arial"/>
          <w:sz w:val="22"/>
          <w:szCs w:val="22"/>
        </w:rPr>
        <w:t>rm for an Order placed within 10</w:t>
      </w:r>
      <w:r>
        <w:rPr>
          <w:rFonts w:ascii="Arial" w:hAnsi="Arial" w:cs="Arial"/>
          <w:sz w:val="22"/>
          <w:szCs w:val="22"/>
        </w:rPr>
        <w:t xml:space="preserve"> days. No sales or use taxes are included unless specifically stated.</w:t>
      </w:r>
      <w:r w:rsidR="00AE045E">
        <w:rPr>
          <w:rFonts w:ascii="Arial" w:hAnsi="Arial" w:cs="Arial"/>
          <w:sz w:val="22"/>
          <w:szCs w:val="22"/>
        </w:rPr>
        <w:t xml:space="preserve"> Pricing is F.O.B. factory</w:t>
      </w:r>
      <w:r w:rsidR="00D626CF">
        <w:rPr>
          <w:rFonts w:ascii="Arial" w:hAnsi="Arial" w:cs="Arial"/>
          <w:sz w:val="22"/>
          <w:szCs w:val="22"/>
        </w:rPr>
        <w:t>.</w:t>
      </w:r>
    </w:p>
    <w:p w:rsidR="00714066" w:rsidRDefault="00714066" w:rsidP="00714066">
      <w:pPr>
        <w:ind w:right="896"/>
        <w:jc w:val="both"/>
        <w:rPr>
          <w:rFonts w:ascii="Arial" w:hAnsi="Arial" w:cs="Arial"/>
          <w:sz w:val="22"/>
          <w:szCs w:val="22"/>
        </w:rPr>
      </w:pPr>
    </w:p>
    <w:p w:rsidR="00714066" w:rsidRDefault="00714066" w:rsidP="00714066">
      <w:pPr>
        <w:ind w:right="89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Estimated Lead Time</w:t>
      </w:r>
    </w:p>
    <w:p w:rsidR="00714066" w:rsidRDefault="00714066" w:rsidP="00714066">
      <w:pPr>
        <w:ind w:right="8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Submittals for approval will be provided </w:t>
      </w:r>
      <w:r w:rsidR="00B406BB">
        <w:rPr>
          <w:rFonts w:ascii="Arial" w:hAnsi="Arial" w:cs="Arial"/>
          <w:b/>
          <w:sz w:val="22"/>
          <w:szCs w:val="22"/>
        </w:rPr>
        <w:t>2</w:t>
      </w:r>
      <w:r w:rsidR="00C56A1C">
        <w:rPr>
          <w:rFonts w:ascii="Arial" w:hAnsi="Arial" w:cs="Arial"/>
          <w:b/>
          <w:sz w:val="22"/>
          <w:szCs w:val="22"/>
        </w:rPr>
        <w:t>-4</w:t>
      </w:r>
      <w:r w:rsidRPr="00844575">
        <w:rPr>
          <w:rFonts w:ascii="Arial" w:hAnsi="Arial" w:cs="Arial"/>
          <w:b/>
          <w:sz w:val="22"/>
          <w:szCs w:val="22"/>
        </w:rPr>
        <w:t xml:space="preserve"> weeks</w:t>
      </w:r>
      <w:r>
        <w:rPr>
          <w:rFonts w:ascii="Arial" w:hAnsi="Arial" w:cs="Arial"/>
          <w:sz w:val="22"/>
          <w:szCs w:val="22"/>
        </w:rPr>
        <w:t xml:space="preserve"> after receipt of a Purchase Order.</w:t>
      </w:r>
    </w:p>
    <w:p w:rsidR="00714066" w:rsidRPr="00F30FFD" w:rsidRDefault="00714066" w:rsidP="00714066">
      <w:pPr>
        <w:ind w:right="8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Shipment will begin </w:t>
      </w:r>
      <w:sdt>
        <w:sdtPr>
          <w:rPr>
            <w:rFonts w:ascii="Arial" w:hAnsi="Arial" w:cs="Arial"/>
            <w:color w:val="000000" w:themeColor="text1"/>
          </w:rPr>
          <w:alias w:val="LeadTime"/>
          <w:tag w:val="LeadTime"/>
          <w:id w:val="444511731"/>
          <w:placeholder>
            <w:docPart w:val="B5C548BB838849728753D176D5FE4256"/>
          </w:placeholder>
          <w:showingPlcHdr/>
        </w:sdtPr>
        <w:sdtContent>
          <w:r w:rsidR="00E07524" w:rsidRPr="00E07524">
            <w:rPr>
              <w:rFonts w:ascii="Arial" w:hAnsi="Arial" w:cs="Arial"/>
              <w:b/>
              <w:color w:val="000000" w:themeColor="text1"/>
              <w:sz w:val="22"/>
            </w:rPr>
            <w:t>4-6 Weeks</w:t>
          </w:r>
        </w:sdtContent>
      </w:sdt>
      <w:r w:rsidR="00E0752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after receipt of written submittal approval and re</w:t>
      </w:r>
      <w:r w:rsidR="00B406BB">
        <w:rPr>
          <w:rFonts w:ascii="Arial" w:hAnsi="Arial" w:cs="Arial"/>
          <w:sz w:val="22"/>
          <w:szCs w:val="22"/>
        </w:rPr>
        <w:t>lease for fabrication…should an</w:t>
      </w:r>
      <w:r>
        <w:rPr>
          <w:rFonts w:ascii="Arial" w:hAnsi="Arial" w:cs="Arial"/>
          <w:sz w:val="22"/>
          <w:szCs w:val="22"/>
        </w:rPr>
        <w:t xml:space="preserve"> improved schedule be required please contact the factory to determine where mutual improvement may be made.</w:t>
      </w:r>
      <w:r w:rsidR="00E07524">
        <w:rPr>
          <w:rFonts w:ascii="Arial" w:hAnsi="Arial" w:cs="Arial"/>
          <w:sz w:val="22"/>
          <w:szCs w:val="22"/>
        </w:rPr>
        <w:t xml:space="preserve">  Lead time may vary based on shop loading at the time of order release.</w:t>
      </w:r>
    </w:p>
    <w:p w:rsidR="00714066" w:rsidRPr="003137EA" w:rsidRDefault="00714066" w:rsidP="00714066">
      <w:pPr>
        <w:ind w:right="896"/>
        <w:jc w:val="both"/>
        <w:rPr>
          <w:rFonts w:ascii="Arial" w:hAnsi="Arial" w:cs="Arial"/>
          <w:sz w:val="22"/>
          <w:szCs w:val="22"/>
        </w:rPr>
      </w:pPr>
    </w:p>
    <w:p w:rsidR="00714066" w:rsidRDefault="00714066" w:rsidP="00714066">
      <w:pPr>
        <w:tabs>
          <w:tab w:val="left" w:pos="4230"/>
        </w:tabs>
        <w:ind w:right="900"/>
        <w:jc w:val="both"/>
        <w:rPr>
          <w:rFonts w:ascii="Arial" w:hAnsi="Arial" w:cs="Arial"/>
          <w:sz w:val="22"/>
        </w:rPr>
      </w:pPr>
      <w:r w:rsidRPr="003137EA">
        <w:rPr>
          <w:rFonts w:ascii="Arial" w:hAnsi="Arial" w:cs="Arial"/>
          <w:sz w:val="22"/>
        </w:rPr>
        <w:t>Please review this proposal carefully.  If any corrections or changes are required, or if you have any questions, please feel free to call me.</w:t>
      </w:r>
    </w:p>
    <w:p w:rsidR="00B406BB" w:rsidRPr="003137EA" w:rsidRDefault="00B406BB" w:rsidP="00714066">
      <w:pPr>
        <w:tabs>
          <w:tab w:val="left" w:pos="4230"/>
        </w:tabs>
        <w:ind w:right="900"/>
        <w:jc w:val="both"/>
        <w:rPr>
          <w:rFonts w:ascii="Arial" w:hAnsi="Arial" w:cs="Arial"/>
          <w:sz w:val="22"/>
        </w:rPr>
      </w:pPr>
    </w:p>
    <w:p w:rsidR="00714066" w:rsidRPr="003137EA" w:rsidRDefault="00714066" w:rsidP="00714066">
      <w:pPr>
        <w:tabs>
          <w:tab w:val="left" w:pos="1701"/>
        </w:tabs>
        <w:rPr>
          <w:rFonts w:ascii="Arial" w:hAnsi="Arial" w:cs="Arial"/>
          <w:sz w:val="22"/>
          <w:szCs w:val="22"/>
        </w:rPr>
      </w:pPr>
      <w:r w:rsidRPr="003137EA">
        <w:rPr>
          <w:rFonts w:ascii="Arial" w:hAnsi="Arial" w:cs="Arial"/>
          <w:sz w:val="22"/>
          <w:szCs w:val="22"/>
        </w:rPr>
        <w:t xml:space="preserve">Sincerely, </w:t>
      </w:r>
    </w:p>
    <w:p w:rsidR="00714066" w:rsidRPr="003137EA" w:rsidRDefault="00714066" w:rsidP="00714066">
      <w:pPr>
        <w:tabs>
          <w:tab w:val="left" w:pos="1701"/>
        </w:tabs>
        <w:rPr>
          <w:rFonts w:ascii="Arial" w:hAnsi="Arial" w:cs="Arial"/>
          <w:sz w:val="22"/>
          <w:szCs w:val="22"/>
        </w:rPr>
      </w:pPr>
    </w:p>
    <w:p w:rsidR="00714066" w:rsidRPr="003137EA" w:rsidRDefault="00E23445" w:rsidP="00714066">
      <w:pPr>
        <w:tabs>
          <w:tab w:val="left" w:pos="1701"/>
        </w:tabs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color w:val="000000" w:themeColor="text1"/>
          </w:rPr>
          <w:alias w:val="SignedBy"/>
          <w:tag w:val="SignedBy"/>
          <w:id w:val="742011834"/>
          <w:placeholder>
            <w:docPart w:val="4263B02CC7774A2982C91A7AAA0EDFCA"/>
          </w:placeholder>
          <w:showingPlcHdr/>
        </w:sdtPr>
        <w:sdtContent>
          <w:r w:rsidR="0079503F">
            <w:rPr>
              <w:rFonts w:ascii="Arial" w:hAnsi="Arial" w:cs="Arial"/>
              <w:color w:val="000000" w:themeColor="text1"/>
            </w:rPr>
            <w:t>Signed By</w:t>
          </w:r>
        </w:sdtContent>
      </w:sdt>
    </w:p>
    <w:p w:rsidR="00714066" w:rsidRDefault="00E23445" w:rsidP="00297C1B">
      <w:pPr>
        <w:tabs>
          <w:tab w:val="left" w:pos="1701"/>
        </w:tabs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color w:val="000000" w:themeColor="text1"/>
          </w:rPr>
          <w:alias w:val="SignedTitle"/>
          <w:tag w:val="SignedTitle"/>
          <w:id w:val="742011835"/>
          <w:placeholder>
            <w:docPart w:val="E38C8B53902B48E6874C8D090A53F35C"/>
          </w:placeholder>
          <w:showingPlcHdr/>
        </w:sdtPr>
        <w:sdtContent>
          <w:r w:rsidR="0079503F" w:rsidRPr="0079503F">
            <w:rPr>
              <w:rFonts w:ascii="Arial" w:hAnsi="Arial" w:cs="Arial"/>
              <w:color w:val="000000" w:themeColor="text1"/>
            </w:rPr>
            <w:t>Signed Title</w:t>
          </w:r>
        </w:sdtContent>
      </w:sdt>
    </w:p>
    <w:p w:rsidR="00AE045E" w:rsidRDefault="00AE045E" w:rsidP="00297C1B">
      <w:pPr>
        <w:tabs>
          <w:tab w:val="left" w:pos="1701"/>
        </w:tabs>
        <w:rPr>
          <w:rFonts w:ascii="Arial" w:hAnsi="Arial" w:cs="Arial"/>
          <w:sz w:val="22"/>
          <w:szCs w:val="22"/>
        </w:rPr>
      </w:pPr>
    </w:p>
    <w:p w:rsidR="00003782" w:rsidRDefault="000037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99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90"/>
      </w:tblGrid>
      <w:tr w:rsidR="00714066" w:rsidRPr="003137EA" w:rsidTr="00003782">
        <w:tc>
          <w:tcPr>
            <w:tcW w:w="9990" w:type="dxa"/>
          </w:tcPr>
          <w:p w:rsidR="00714066" w:rsidRPr="003137EA" w:rsidRDefault="00714066" w:rsidP="00404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General Scope of Supply</w:t>
            </w:r>
          </w:p>
        </w:tc>
      </w:tr>
      <w:tr w:rsidR="00714066" w:rsidRPr="003137EA" w:rsidTr="00003782">
        <w:tc>
          <w:tcPr>
            <w:tcW w:w="9990" w:type="dxa"/>
            <w:tcBorders>
              <w:top w:val="nil"/>
            </w:tcBorders>
          </w:tcPr>
          <w:p w:rsidR="00714066" w:rsidRPr="003137EA" w:rsidRDefault="00EC2DF0" w:rsidP="00404F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Century Refrigeration Equipment </w:t>
            </w:r>
            <w:r w:rsidR="00714066" w:rsidRPr="003137EA">
              <w:rPr>
                <w:rFonts w:ascii="Arial" w:hAnsi="Arial" w:cs="Arial"/>
              </w:rPr>
              <w:t>in general accordance with the enclosed reference to drawings, plans and specifications provided to Seller, and more particularly described in a Submittal to be prepared by Seller and approved by the Customer.</w:t>
            </w:r>
          </w:p>
          <w:p w:rsidR="00714066" w:rsidRPr="003137EA" w:rsidRDefault="00714066" w:rsidP="00404FC3">
            <w:pPr>
              <w:rPr>
                <w:rFonts w:ascii="Arial" w:hAnsi="Arial" w:cs="Arial"/>
              </w:rPr>
            </w:pPr>
          </w:p>
          <w:p w:rsidR="00714066" w:rsidRPr="003137EA" w:rsidRDefault="00714066" w:rsidP="00404FC3">
            <w:pPr>
              <w:rPr>
                <w:rFonts w:ascii="Arial" w:hAnsi="Arial" w:cs="Arial"/>
              </w:rPr>
            </w:pPr>
            <w:r w:rsidRPr="003137EA">
              <w:rPr>
                <w:rFonts w:ascii="Arial" w:hAnsi="Arial" w:cs="Arial"/>
              </w:rPr>
              <w:t>Notes:</w:t>
            </w:r>
          </w:p>
          <w:p w:rsidR="00714066" w:rsidRDefault="00714066" w:rsidP="00404FC3">
            <w:pPr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ETL and UL labeled equipment.</w:t>
            </w:r>
          </w:p>
          <w:p w:rsidR="00714066" w:rsidRPr="00485CAE" w:rsidRDefault="00714066" w:rsidP="00404FC3">
            <w:pPr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5k SCCR rated electrical panel.</w:t>
            </w:r>
          </w:p>
          <w:p w:rsidR="00714066" w:rsidRDefault="00714066" w:rsidP="00404FC3">
            <w:pPr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 compressor warranty for a total of (5) years, parts only, labor, crane and refrigerant costs are not included. (Optional)</w:t>
            </w:r>
          </w:p>
          <w:p w:rsidR="00714066" w:rsidRDefault="00714066" w:rsidP="00404FC3">
            <w:pPr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Supervisory start up by factory technician, please allow minimum (2) weeks for scheduling purposes. (Optional)</w:t>
            </w:r>
          </w:p>
          <w:p w:rsidR="00714066" w:rsidRDefault="00714066" w:rsidP="00404FC3">
            <w:pPr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Freight </w:t>
            </w:r>
            <w:r w:rsidR="00E878B6">
              <w:rPr>
                <w:rFonts w:ascii="Arial" w:hAnsi="Arial" w:cs="Arial"/>
              </w:rPr>
              <w:t xml:space="preserve">allowed </w:t>
            </w:r>
            <w:r>
              <w:rPr>
                <w:rFonts w:ascii="Arial" w:hAnsi="Arial" w:cs="Arial"/>
              </w:rPr>
              <w:t>to first destination</w:t>
            </w:r>
            <w:r w:rsidR="00E878B6">
              <w:rPr>
                <w:rFonts w:ascii="Arial" w:hAnsi="Arial" w:cs="Arial"/>
              </w:rPr>
              <w:t xml:space="preserve"> in the territorial United States</w:t>
            </w:r>
            <w:r>
              <w:rPr>
                <w:rFonts w:ascii="Arial" w:hAnsi="Arial" w:cs="Arial"/>
              </w:rPr>
              <w:t>. (</w:t>
            </w:r>
            <w:r w:rsidR="00E878B6">
              <w:rPr>
                <w:rFonts w:ascii="Arial" w:hAnsi="Arial" w:cs="Arial"/>
              </w:rPr>
              <w:t>Total equipment weight 600#, or greater</w:t>
            </w:r>
            <w:r>
              <w:rPr>
                <w:rFonts w:ascii="Arial" w:hAnsi="Arial" w:cs="Arial"/>
              </w:rPr>
              <w:t>)</w:t>
            </w:r>
          </w:p>
          <w:p w:rsidR="00714066" w:rsidRDefault="00714066" w:rsidP="00404FC3">
            <w:pPr>
              <w:jc w:val="center"/>
              <w:rPr>
                <w:rFonts w:ascii="Arial" w:hAnsi="Arial" w:cs="Arial"/>
                <w:b/>
              </w:rPr>
            </w:pPr>
          </w:p>
          <w:p w:rsidR="00714066" w:rsidRDefault="00714066" w:rsidP="00404FC3">
            <w:pPr>
              <w:jc w:val="center"/>
              <w:rPr>
                <w:rFonts w:ascii="Arial" w:hAnsi="Arial" w:cs="Arial"/>
                <w:b/>
              </w:rPr>
            </w:pPr>
          </w:p>
          <w:p w:rsidR="00714066" w:rsidRDefault="00714066" w:rsidP="00404FC3">
            <w:pPr>
              <w:jc w:val="center"/>
              <w:rPr>
                <w:rFonts w:ascii="Arial" w:hAnsi="Arial" w:cs="Arial"/>
                <w:b/>
              </w:rPr>
            </w:pPr>
          </w:p>
          <w:p w:rsidR="00714066" w:rsidRPr="003137EA" w:rsidRDefault="00714066" w:rsidP="00404FC3">
            <w:pPr>
              <w:jc w:val="center"/>
              <w:rPr>
                <w:rFonts w:ascii="Arial" w:hAnsi="Arial" w:cs="Arial"/>
              </w:rPr>
            </w:pPr>
            <w:r w:rsidRPr="003137EA">
              <w:rPr>
                <w:rFonts w:ascii="Arial" w:hAnsi="Arial" w:cs="Arial"/>
                <w:b/>
              </w:rPr>
              <w:t>PRICES DO NOT INCLUDE SALES OR OTHER TAXES</w:t>
            </w:r>
          </w:p>
          <w:p w:rsidR="00714066" w:rsidRPr="003137EA" w:rsidRDefault="00714066" w:rsidP="00404FC3">
            <w:pPr>
              <w:rPr>
                <w:rFonts w:ascii="Arial" w:hAnsi="Arial" w:cs="Arial"/>
              </w:rPr>
            </w:pPr>
          </w:p>
        </w:tc>
      </w:tr>
    </w:tbl>
    <w:p w:rsidR="00714066" w:rsidRPr="003137EA" w:rsidRDefault="00714066" w:rsidP="00714066">
      <w:pPr>
        <w:rPr>
          <w:rFonts w:ascii="Arial" w:hAnsi="Arial" w:cs="Arial"/>
        </w:rPr>
      </w:pPr>
    </w:p>
    <w:p w:rsidR="00714066" w:rsidRDefault="00714066" w:rsidP="00714066">
      <w:pPr>
        <w:tabs>
          <w:tab w:val="left" w:pos="720"/>
          <w:tab w:val="left" w:pos="5760"/>
        </w:tabs>
        <w:rPr>
          <w:rFonts w:ascii="Arial" w:hAnsi="Arial" w:cs="Arial"/>
        </w:rPr>
      </w:pPr>
    </w:p>
    <w:p w:rsidR="00714066" w:rsidRDefault="00714066" w:rsidP="00714066">
      <w:pPr>
        <w:tabs>
          <w:tab w:val="left" w:pos="720"/>
          <w:tab w:val="left" w:pos="576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90"/>
      </w:tblGrid>
      <w:tr w:rsidR="00714066" w:rsidRPr="003137EA" w:rsidTr="00404FC3">
        <w:tc>
          <w:tcPr>
            <w:tcW w:w="9990" w:type="dxa"/>
          </w:tcPr>
          <w:p w:rsidR="00714066" w:rsidRPr="003137EA" w:rsidRDefault="00714066" w:rsidP="00404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Scope of Work does not Include:</w:t>
            </w:r>
          </w:p>
        </w:tc>
      </w:tr>
      <w:tr w:rsidR="00714066" w:rsidRPr="003137EA" w:rsidTr="00404FC3">
        <w:tc>
          <w:tcPr>
            <w:tcW w:w="9990" w:type="dxa"/>
            <w:tcBorders>
              <w:top w:val="nil"/>
            </w:tcBorders>
          </w:tcPr>
          <w:p w:rsidR="00714066" w:rsidRDefault="00714066" w:rsidP="00404FC3">
            <w:pPr>
              <w:rPr>
                <w:rFonts w:ascii="Arial" w:hAnsi="Arial" w:cs="Arial"/>
              </w:rPr>
            </w:pPr>
          </w:p>
          <w:p w:rsidR="00714066" w:rsidRPr="003137EA" w:rsidRDefault="00714066" w:rsidP="00404FC3">
            <w:pPr>
              <w:rPr>
                <w:rFonts w:ascii="Arial" w:hAnsi="Arial" w:cs="Arial"/>
              </w:rPr>
            </w:pPr>
            <w:r w:rsidRPr="003137EA">
              <w:rPr>
                <w:rFonts w:ascii="Arial" w:hAnsi="Arial" w:cs="Arial"/>
              </w:rPr>
              <w:t>Notes:</w:t>
            </w:r>
          </w:p>
          <w:p w:rsidR="00714066" w:rsidRDefault="00714066" w:rsidP="00714066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 warranty.</w:t>
            </w:r>
          </w:p>
          <w:p w:rsidR="00714066" w:rsidRDefault="00714066" w:rsidP="00714066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or maintenance agreement.</w:t>
            </w:r>
          </w:p>
          <w:p w:rsidR="00714066" w:rsidRDefault="00714066" w:rsidP="00714066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Compliance to plans and specifications.</w:t>
            </w:r>
          </w:p>
          <w:p w:rsidR="00714066" w:rsidRDefault="00714066" w:rsidP="00714066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Lifting or rigging of the unit.</w:t>
            </w:r>
          </w:p>
          <w:p w:rsidR="00EC2DF0" w:rsidRPr="00485CAE" w:rsidRDefault="00EC2DF0" w:rsidP="00714066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Refrigerant (Unless it’s a chiller)</w:t>
            </w:r>
          </w:p>
          <w:p w:rsidR="00714066" w:rsidRDefault="00714066" w:rsidP="00404FC3">
            <w:pPr>
              <w:jc w:val="center"/>
              <w:rPr>
                <w:rFonts w:ascii="Arial" w:hAnsi="Arial" w:cs="Arial"/>
                <w:b/>
              </w:rPr>
            </w:pPr>
          </w:p>
          <w:p w:rsidR="00714066" w:rsidRDefault="00714066" w:rsidP="00404FC3">
            <w:pPr>
              <w:jc w:val="center"/>
              <w:rPr>
                <w:rFonts w:ascii="Arial" w:hAnsi="Arial" w:cs="Arial"/>
                <w:b/>
              </w:rPr>
            </w:pPr>
          </w:p>
          <w:p w:rsidR="00714066" w:rsidRDefault="00714066" w:rsidP="00404FC3">
            <w:pPr>
              <w:jc w:val="center"/>
              <w:rPr>
                <w:rFonts w:ascii="Arial" w:hAnsi="Arial" w:cs="Arial"/>
                <w:b/>
              </w:rPr>
            </w:pPr>
          </w:p>
          <w:p w:rsidR="00714066" w:rsidRPr="003137EA" w:rsidRDefault="00714066" w:rsidP="00404FC3">
            <w:pPr>
              <w:jc w:val="center"/>
              <w:rPr>
                <w:rFonts w:ascii="Arial" w:hAnsi="Arial" w:cs="Arial"/>
              </w:rPr>
            </w:pPr>
            <w:r w:rsidRPr="003137EA">
              <w:rPr>
                <w:rFonts w:ascii="Arial" w:hAnsi="Arial" w:cs="Arial"/>
                <w:b/>
              </w:rPr>
              <w:t>PRICES DO NOT INCLUDE SALES OR OTHER TAXES</w:t>
            </w:r>
          </w:p>
          <w:p w:rsidR="00714066" w:rsidRPr="003137EA" w:rsidRDefault="00714066" w:rsidP="00404FC3">
            <w:pPr>
              <w:rPr>
                <w:rFonts w:ascii="Arial" w:hAnsi="Arial" w:cs="Arial"/>
              </w:rPr>
            </w:pPr>
          </w:p>
        </w:tc>
      </w:tr>
    </w:tbl>
    <w:p w:rsidR="00714066" w:rsidRDefault="00714066" w:rsidP="00714066">
      <w:pPr>
        <w:tabs>
          <w:tab w:val="left" w:pos="720"/>
          <w:tab w:val="left" w:pos="5760"/>
        </w:tabs>
        <w:rPr>
          <w:rFonts w:ascii="Arial" w:hAnsi="Arial" w:cs="Arial"/>
        </w:rPr>
      </w:pPr>
    </w:p>
    <w:p w:rsidR="00714066" w:rsidRDefault="00714066" w:rsidP="00714066">
      <w:pPr>
        <w:tabs>
          <w:tab w:val="left" w:pos="720"/>
          <w:tab w:val="left" w:pos="5760"/>
        </w:tabs>
        <w:rPr>
          <w:rFonts w:ascii="Arial" w:hAnsi="Arial" w:cs="Arial"/>
        </w:rPr>
      </w:pPr>
    </w:p>
    <w:p w:rsidR="00714066" w:rsidRDefault="00714066" w:rsidP="00714066">
      <w:pPr>
        <w:tabs>
          <w:tab w:val="left" w:pos="720"/>
          <w:tab w:val="left" w:pos="5760"/>
        </w:tabs>
        <w:rPr>
          <w:rFonts w:ascii="Arial" w:hAnsi="Arial" w:cs="Arial"/>
        </w:rPr>
      </w:pPr>
    </w:p>
    <w:p w:rsidR="00714066" w:rsidRDefault="00714066" w:rsidP="00714066">
      <w:pPr>
        <w:tabs>
          <w:tab w:val="left" w:pos="720"/>
          <w:tab w:val="left" w:pos="5760"/>
        </w:tabs>
        <w:rPr>
          <w:rFonts w:ascii="Arial" w:hAnsi="Arial" w:cs="Arial"/>
        </w:rPr>
      </w:pPr>
    </w:p>
    <w:p w:rsidR="00714066" w:rsidRDefault="00714066" w:rsidP="00714066">
      <w:pPr>
        <w:tabs>
          <w:tab w:val="left" w:pos="720"/>
          <w:tab w:val="left" w:pos="5760"/>
        </w:tabs>
        <w:rPr>
          <w:rFonts w:ascii="Arial" w:hAnsi="Arial" w:cs="Arial"/>
        </w:rPr>
      </w:pPr>
    </w:p>
    <w:p w:rsidR="00714066" w:rsidRDefault="00714066" w:rsidP="00714066">
      <w:pPr>
        <w:tabs>
          <w:tab w:val="left" w:pos="720"/>
          <w:tab w:val="left" w:pos="5760"/>
        </w:tabs>
        <w:rPr>
          <w:rFonts w:ascii="Arial" w:hAnsi="Arial" w:cs="Arial"/>
        </w:rPr>
      </w:pPr>
    </w:p>
    <w:p w:rsidR="00714066" w:rsidRDefault="00714066" w:rsidP="00714066">
      <w:pPr>
        <w:tabs>
          <w:tab w:val="left" w:pos="720"/>
          <w:tab w:val="left" w:pos="5760"/>
        </w:tabs>
        <w:rPr>
          <w:rFonts w:ascii="Arial" w:hAnsi="Arial" w:cs="Arial"/>
        </w:rPr>
      </w:pPr>
    </w:p>
    <w:p w:rsidR="00714066" w:rsidRPr="003137EA" w:rsidRDefault="00714066" w:rsidP="00714066">
      <w:pPr>
        <w:tabs>
          <w:tab w:val="left" w:pos="720"/>
          <w:tab w:val="left" w:pos="5760"/>
        </w:tabs>
        <w:rPr>
          <w:rFonts w:ascii="Arial" w:hAnsi="Arial" w:cs="Arial"/>
          <w:sz w:val="16"/>
        </w:rPr>
      </w:pPr>
      <w:r w:rsidRPr="003137EA">
        <w:rPr>
          <w:rFonts w:ascii="Arial" w:hAnsi="Arial" w:cs="Arial"/>
        </w:rPr>
        <w:tab/>
      </w:r>
      <w:r w:rsidRPr="003137EA">
        <w:rPr>
          <w:rFonts w:ascii="Arial" w:hAnsi="Arial" w:cs="Arial"/>
        </w:rPr>
        <w:tab/>
      </w:r>
      <w:r w:rsidRPr="003137EA">
        <w:rPr>
          <w:rFonts w:ascii="Arial" w:hAnsi="Arial" w:cs="Arial"/>
          <w:sz w:val="18"/>
        </w:rPr>
        <w:t>Respectfully submitted,</w:t>
      </w:r>
    </w:p>
    <w:p w:rsidR="00714066" w:rsidRPr="003137EA" w:rsidRDefault="00714066" w:rsidP="00714066">
      <w:pPr>
        <w:tabs>
          <w:tab w:val="left" w:pos="720"/>
          <w:tab w:val="left" w:pos="5760"/>
        </w:tabs>
        <w:rPr>
          <w:rFonts w:ascii="Arial" w:hAnsi="Arial" w:cs="Arial"/>
          <w:sz w:val="18"/>
        </w:rPr>
      </w:pPr>
      <w:r w:rsidRPr="003137EA">
        <w:rPr>
          <w:rFonts w:ascii="Arial" w:hAnsi="Arial" w:cs="Arial"/>
          <w:sz w:val="16"/>
        </w:rPr>
        <w:tab/>
      </w:r>
      <w:r w:rsidRPr="003137EA">
        <w:rPr>
          <w:rFonts w:ascii="Arial" w:hAnsi="Arial" w:cs="Arial"/>
          <w:sz w:val="16"/>
        </w:rPr>
        <w:tab/>
      </w:r>
      <w:sdt>
        <w:sdtPr>
          <w:rPr>
            <w:rFonts w:ascii="Arial" w:hAnsi="Arial" w:cs="Arial"/>
            <w:color w:val="000000" w:themeColor="text1"/>
          </w:rPr>
          <w:alias w:val="FromCompany"/>
          <w:tag w:val="FromCompany"/>
          <w:id w:val="742011844"/>
          <w:placeholder>
            <w:docPart w:val="287C0A838F4646F893929202605242C9"/>
          </w:placeholder>
          <w:showingPlcHdr/>
        </w:sdtPr>
        <w:sdtContent>
          <w:r w:rsidR="006E0E7C">
            <w:rPr>
              <w:rFonts w:ascii="Arial" w:hAnsi="Arial" w:cs="Arial"/>
              <w:color w:val="000000" w:themeColor="text1"/>
            </w:rPr>
            <w:t>Company</w:t>
          </w:r>
        </w:sdtContent>
      </w:sdt>
    </w:p>
    <w:p w:rsidR="00714066" w:rsidRPr="003137EA" w:rsidRDefault="00714066" w:rsidP="00714066">
      <w:pPr>
        <w:tabs>
          <w:tab w:val="left" w:pos="720"/>
          <w:tab w:val="left" w:pos="5760"/>
        </w:tabs>
        <w:rPr>
          <w:rFonts w:ascii="Arial" w:hAnsi="Arial" w:cs="Arial"/>
          <w:sz w:val="18"/>
        </w:rPr>
      </w:pPr>
    </w:p>
    <w:p w:rsidR="00714066" w:rsidRPr="003137EA" w:rsidRDefault="00714066" w:rsidP="00714066">
      <w:pPr>
        <w:tabs>
          <w:tab w:val="left" w:pos="720"/>
          <w:tab w:val="left" w:pos="5760"/>
        </w:tabs>
        <w:rPr>
          <w:rFonts w:ascii="Arial" w:hAnsi="Arial" w:cs="Arial"/>
          <w:sz w:val="16"/>
        </w:rPr>
      </w:pPr>
      <w:r w:rsidRPr="003137EA">
        <w:rPr>
          <w:rFonts w:ascii="Arial" w:hAnsi="Arial" w:cs="Arial"/>
          <w:sz w:val="16"/>
        </w:rPr>
        <w:tab/>
        <w:t xml:space="preserve">Terms:  </w:t>
      </w:r>
      <w:r w:rsidR="007C4566">
        <w:rPr>
          <w:rFonts w:ascii="Arial" w:hAnsi="Arial" w:cs="Arial"/>
          <w:sz w:val="16"/>
        </w:rPr>
        <w:t>25</w:t>
      </w:r>
      <w:r w:rsidR="00047F1B">
        <w:rPr>
          <w:rFonts w:ascii="Arial" w:hAnsi="Arial" w:cs="Arial"/>
          <w:sz w:val="16"/>
        </w:rPr>
        <w:t>% at time of order and balance paid</w:t>
      </w:r>
      <w:r w:rsidRPr="003137EA">
        <w:rPr>
          <w:rFonts w:ascii="Arial" w:hAnsi="Arial" w:cs="Arial"/>
          <w:sz w:val="16"/>
        </w:rPr>
        <w:tab/>
      </w:r>
      <w:r w:rsidRPr="003137EA">
        <w:rPr>
          <w:rFonts w:ascii="Arial" w:hAnsi="Arial" w:cs="Arial"/>
          <w:sz w:val="16"/>
        </w:rPr>
        <w:tab/>
      </w:r>
    </w:p>
    <w:p w:rsidR="00714066" w:rsidRPr="003137EA" w:rsidRDefault="00E23445" w:rsidP="00714066">
      <w:pPr>
        <w:tabs>
          <w:tab w:val="left" w:pos="720"/>
          <w:tab w:val="left" w:pos="5760"/>
        </w:tabs>
        <w:rPr>
          <w:rFonts w:ascii="Arial" w:hAnsi="Arial" w:cs="Arial"/>
          <w:sz w:val="18"/>
        </w:rPr>
      </w:pPr>
      <w:r w:rsidRPr="00E23445">
        <w:rPr>
          <w:rFonts w:ascii="Arial" w:hAnsi="Arial" w:cs="Arial"/>
          <w:noProof/>
        </w:rPr>
        <w:pict>
          <v:line id="Line 13" o:spid="_x0000_s1027" style="position:absolute;z-index:251657216;visibility:visible;mso-wrap-distance-top:-3e-5mm;mso-wrap-distance-bottom:-3e-5mm" from="314.1pt,9.6pt" to="467.1pt,9.6pt" wrapcoords="1 1 205 1 205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SY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">
            <w10:wrap type="tight"/>
          </v:line>
        </w:pict>
      </w:r>
      <w:r w:rsidR="00714066" w:rsidRPr="003137EA">
        <w:rPr>
          <w:rFonts w:ascii="Arial" w:hAnsi="Arial" w:cs="Arial"/>
          <w:sz w:val="16"/>
        </w:rPr>
        <w:tab/>
      </w:r>
      <w:r w:rsidR="00047F1B">
        <w:rPr>
          <w:rFonts w:ascii="Arial" w:hAnsi="Arial" w:cs="Arial"/>
          <w:sz w:val="16"/>
        </w:rPr>
        <w:t>before shipment</w:t>
      </w:r>
      <w:r w:rsidR="00714066" w:rsidRPr="003137EA">
        <w:rPr>
          <w:rFonts w:ascii="Arial" w:hAnsi="Arial" w:cs="Arial"/>
          <w:sz w:val="16"/>
        </w:rPr>
        <w:t>.</w:t>
      </w:r>
      <w:r w:rsidR="00714066" w:rsidRPr="003137EA">
        <w:rPr>
          <w:rFonts w:ascii="Arial" w:hAnsi="Arial" w:cs="Arial"/>
          <w:sz w:val="16"/>
        </w:rPr>
        <w:tab/>
      </w:r>
    </w:p>
    <w:p w:rsidR="00714066" w:rsidRPr="003137EA" w:rsidRDefault="00714066" w:rsidP="00714066">
      <w:pPr>
        <w:tabs>
          <w:tab w:val="left" w:pos="720"/>
          <w:tab w:val="left" w:pos="5760"/>
        </w:tabs>
        <w:rPr>
          <w:rFonts w:ascii="Arial" w:hAnsi="Arial" w:cs="Arial"/>
          <w:sz w:val="16"/>
        </w:rPr>
      </w:pPr>
      <w:r w:rsidRPr="003137EA">
        <w:rPr>
          <w:rFonts w:ascii="Arial" w:hAnsi="Arial" w:cs="Arial"/>
          <w:sz w:val="16"/>
        </w:rPr>
        <w:tab/>
        <w:t xml:space="preserve">Quotation is firm for </w:t>
      </w:r>
      <w:r w:rsidR="0086051B">
        <w:rPr>
          <w:rFonts w:ascii="Arial" w:hAnsi="Arial" w:cs="Arial"/>
          <w:sz w:val="16"/>
        </w:rPr>
        <w:t>10</w:t>
      </w:r>
      <w:r w:rsidRPr="003137EA">
        <w:rPr>
          <w:rFonts w:ascii="Arial" w:hAnsi="Arial" w:cs="Arial"/>
          <w:sz w:val="16"/>
        </w:rPr>
        <w:t xml:space="preserve"> days from date</w:t>
      </w:r>
      <w:r>
        <w:rPr>
          <w:rFonts w:ascii="Arial" w:hAnsi="Arial" w:cs="Arial"/>
          <w:sz w:val="16"/>
        </w:rPr>
        <w:t xml:space="preserve"> listed above</w:t>
      </w:r>
      <w:r w:rsidRPr="003137EA">
        <w:rPr>
          <w:rFonts w:ascii="Arial" w:hAnsi="Arial" w:cs="Arial"/>
          <w:sz w:val="16"/>
        </w:rPr>
        <w:t>.</w:t>
      </w:r>
      <w:r>
        <w:rPr>
          <w:rFonts w:ascii="Arial" w:hAnsi="Arial" w:cs="Arial"/>
          <w:sz w:val="16"/>
        </w:rPr>
        <w:tab/>
      </w:r>
      <w:r w:rsidRPr="003137EA">
        <w:rPr>
          <w:rFonts w:ascii="Arial" w:hAnsi="Arial" w:cs="Arial"/>
          <w:sz w:val="16"/>
        </w:rPr>
        <w:tab/>
      </w:r>
      <w:sdt>
        <w:sdtPr>
          <w:rPr>
            <w:rFonts w:ascii="Arial" w:hAnsi="Arial" w:cs="Arial"/>
            <w:color w:val="000000" w:themeColor="text1"/>
          </w:rPr>
          <w:alias w:val="SignedBy"/>
          <w:tag w:val="SignedBy"/>
          <w:id w:val="742011845"/>
          <w:placeholder>
            <w:docPart w:val="E4239351656345D3B8D6E9FAD397295F"/>
          </w:placeholder>
          <w:showingPlcHdr/>
        </w:sdtPr>
        <w:sdtContent>
          <w:r w:rsidR="00D32F5C">
            <w:rPr>
              <w:rFonts w:ascii="Arial" w:hAnsi="Arial" w:cs="Arial"/>
              <w:color w:val="000000" w:themeColor="text1"/>
            </w:rPr>
            <w:t>Signed</w:t>
          </w:r>
        </w:sdtContent>
      </w:sdt>
    </w:p>
    <w:p w:rsidR="00714066" w:rsidRPr="003137EA" w:rsidRDefault="00714066" w:rsidP="00714066">
      <w:pPr>
        <w:tabs>
          <w:tab w:val="left" w:pos="720"/>
          <w:tab w:val="left" w:pos="5760"/>
        </w:tabs>
        <w:rPr>
          <w:rFonts w:ascii="Arial" w:hAnsi="Arial" w:cs="Arial"/>
          <w:sz w:val="16"/>
        </w:rPr>
      </w:pPr>
      <w:r w:rsidRPr="003137EA">
        <w:rPr>
          <w:rFonts w:ascii="Arial" w:hAnsi="Arial" w:cs="Arial"/>
          <w:sz w:val="16"/>
        </w:rPr>
        <w:tab/>
      </w:r>
      <w:r w:rsidRPr="003137EA">
        <w:rPr>
          <w:rFonts w:ascii="Arial" w:hAnsi="Arial" w:cs="Arial"/>
          <w:sz w:val="16"/>
        </w:rPr>
        <w:tab/>
      </w:r>
      <w:r w:rsidRPr="003137EA">
        <w:rPr>
          <w:rFonts w:ascii="Arial" w:hAnsi="Arial" w:cs="Arial"/>
          <w:sz w:val="16"/>
        </w:rPr>
        <w:tab/>
      </w:r>
    </w:p>
    <w:p w:rsidR="00714066" w:rsidRPr="003137EA" w:rsidRDefault="00714066" w:rsidP="00714066">
      <w:pPr>
        <w:tabs>
          <w:tab w:val="left" w:pos="720"/>
          <w:tab w:val="left" w:pos="5760"/>
        </w:tabs>
        <w:rPr>
          <w:rFonts w:ascii="Arial" w:hAnsi="Arial" w:cs="Arial"/>
          <w:sz w:val="16"/>
        </w:rPr>
      </w:pPr>
    </w:p>
    <w:p w:rsidR="00714066" w:rsidRPr="003137EA" w:rsidRDefault="00714066" w:rsidP="00714066">
      <w:pPr>
        <w:tabs>
          <w:tab w:val="left" w:pos="720"/>
          <w:tab w:val="left" w:pos="5760"/>
        </w:tabs>
        <w:rPr>
          <w:rFonts w:ascii="Arial" w:hAnsi="Arial" w:cs="Arial"/>
          <w:sz w:val="16"/>
        </w:rPr>
      </w:pPr>
    </w:p>
    <w:p w:rsidR="00714066" w:rsidRPr="003137EA" w:rsidRDefault="00714066" w:rsidP="00714066">
      <w:pPr>
        <w:tabs>
          <w:tab w:val="left" w:pos="720"/>
          <w:tab w:val="left" w:pos="5760"/>
        </w:tabs>
        <w:rPr>
          <w:rFonts w:ascii="Arial" w:hAnsi="Arial" w:cs="Arial"/>
          <w:sz w:val="16"/>
        </w:rPr>
      </w:pPr>
    </w:p>
    <w:p w:rsidR="00714066" w:rsidRPr="003137EA" w:rsidRDefault="00714066" w:rsidP="00714066">
      <w:pPr>
        <w:tabs>
          <w:tab w:val="left" w:pos="720"/>
          <w:tab w:val="left" w:pos="5760"/>
        </w:tabs>
        <w:rPr>
          <w:rFonts w:ascii="Arial" w:hAnsi="Arial" w:cs="Arial"/>
        </w:rPr>
      </w:pPr>
      <w:r w:rsidRPr="003137EA">
        <w:rPr>
          <w:rFonts w:ascii="Arial" w:hAnsi="Arial" w:cs="Arial"/>
        </w:rPr>
        <w:tab/>
      </w:r>
      <w:r w:rsidRPr="003137EA">
        <w:rPr>
          <w:rFonts w:ascii="Arial" w:hAnsi="Arial" w:cs="Arial"/>
        </w:rPr>
        <w:tab/>
      </w:r>
      <w:r w:rsidRPr="003137EA">
        <w:rPr>
          <w:rFonts w:ascii="Arial" w:hAnsi="Arial" w:cs="Arial"/>
        </w:rPr>
        <w:tab/>
      </w:r>
    </w:p>
    <w:sectPr w:rsidR="00714066" w:rsidRPr="003137EA" w:rsidSect="00E96089">
      <w:headerReference w:type="default" r:id="rId12"/>
      <w:footerReference w:type="default" r:id="rId13"/>
      <w:pgSz w:w="12240" w:h="15840" w:code="1"/>
      <w:pgMar w:top="0" w:right="1440" w:bottom="1627" w:left="1440" w:header="720" w:footer="57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31C" w:rsidRDefault="0093731C">
      <w:r>
        <w:separator/>
      </w:r>
    </w:p>
  </w:endnote>
  <w:endnote w:type="continuationSeparator" w:id="0">
    <w:p w:rsidR="0093731C" w:rsidRDefault="00937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DBC" w:rsidRDefault="00087DBC">
    <w:pPr>
      <w:pStyle w:val="Footer"/>
      <w:jc w:val="right"/>
    </w:pPr>
    <w:r>
      <w:rPr>
        <w:rStyle w:val="PageNumber"/>
      </w:rPr>
      <w:t xml:space="preserve">Page </w:t>
    </w:r>
    <w:r w:rsidR="00E2344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23445">
      <w:rPr>
        <w:rStyle w:val="PageNumber"/>
      </w:rPr>
      <w:fldChar w:fldCharType="separate"/>
    </w:r>
    <w:r w:rsidR="0086051B">
      <w:rPr>
        <w:rStyle w:val="PageNumber"/>
        <w:noProof/>
      </w:rPr>
      <w:t>2</w:t>
    </w:r>
    <w:r w:rsidR="00E23445">
      <w:rPr>
        <w:rStyle w:val="PageNumber"/>
      </w:rPr>
      <w:fldChar w:fldCharType="end"/>
    </w:r>
    <w:r>
      <w:rPr>
        <w:rStyle w:val="PageNumber"/>
      </w:rPr>
      <w:t xml:space="preserve"> of </w:t>
    </w:r>
    <w:r w:rsidR="00E2344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23445">
      <w:rPr>
        <w:rStyle w:val="PageNumber"/>
      </w:rPr>
      <w:fldChar w:fldCharType="separate"/>
    </w:r>
    <w:r w:rsidR="0086051B">
      <w:rPr>
        <w:rStyle w:val="PageNumber"/>
        <w:noProof/>
      </w:rPr>
      <w:t>2</w:t>
    </w:r>
    <w:r w:rsidR="00E23445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31C" w:rsidRDefault="0093731C">
      <w:r>
        <w:separator/>
      </w:r>
    </w:p>
  </w:footnote>
  <w:footnote w:type="continuationSeparator" w:id="0">
    <w:p w:rsidR="0093731C" w:rsidRDefault="009373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A41FD1" w:rsidTr="00A41FD1">
      <w:tc>
        <w:tcPr>
          <w:tcW w:w="1500" w:type="pct"/>
          <w:tcBorders>
            <w:bottom w:val="single" w:sz="4" w:space="0" w:color="943634"/>
          </w:tcBorders>
          <w:shd w:val="clear" w:color="auto" w:fill="auto"/>
          <w:vAlign w:val="bottom"/>
        </w:tcPr>
        <w:p w:rsidR="00A41FD1" w:rsidRPr="00E76D16" w:rsidRDefault="00E23445" w:rsidP="00CD61A5">
          <w:pPr>
            <w:pStyle w:val="Header"/>
            <w:jc w:val="right"/>
            <w:rPr>
              <w:color w:val="00B050"/>
            </w:rPr>
          </w:pPr>
          <w:sdt>
            <w:sdtPr>
              <w:rPr>
                <w:rFonts w:ascii="Arial" w:hAnsi="Arial" w:cs="Arial"/>
              </w:rPr>
              <w:alias w:val="ProposalDate"/>
              <w:tag w:val="ProposalDate"/>
              <w:id w:val="742011733"/>
              <w:placeholder>
                <w:docPart w:val="AE99D4DAC6AD43E9A3B8F08D868325F4"/>
              </w:placeholder>
            </w:sdtPr>
            <w:sdtContent>
              <w:r w:rsidR="00A41FD1">
                <w:rPr>
                  <w:color w:val="00B050"/>
                </w:rPr>
                <w:t>1/1/1111</w:t>
              </w:r>
            </w:sdtContent>
          </w:sdt>
          <w:r w:rsidR="00A41FD1">
            <w:rPr>
              <w:color w:val="00B050"/>
            </w:rPr>
            <w:t xml:space="preserve"> </w:t>
          </w:r>
        </w:p>
      </w:tc>
      <w:tc>
        <w:tcPr>
          <w:tcW w:w="3500" w:type="pct"/>
          <w:tcBorders>
            <w:bottom w:val="single" w:sz="4" w:space="0" w:color="auto"/>
          </w:tcBorders>
          <w:shd w:val="clear" w:color="auto" w:fill="auto"/>
          <w:vAlign w:val="bottom"/>
        </w:tcPr>
        <w:p w:rsidR="00A41FD1" w:rsidRDefault="00A41FD1" w:rsidP="00CD61A5">
          <w:pPr>
            <w:pStyle w:val="Header"/>
            <w:rPr>
              <w:bCs/>
              <w:color w:val="76923C"/>
              <w:sz w:val="24"/>
              <w:szCs w:val="24"/>
            </w:rPr>
          </w:pPr>
          <w:r>
            <w:rPr>
              <w:b/>
              <w:bCs/>
              <w:color w:val="76923C"/>
              <w:sz w:val="24"/>
              <w:szCs w:val="24"/>
            </w:rPr>
            <w:t>[</w:t>
          </w:r>
          <w:sdt>
            <w:sdtPr>
              <w:rPr>
                <w:rFonts w:ascii="Arial" w:hAnsi="Arial" w:cs="Arial"/>
              </w:rPr>
              <w:alias w:val="ProposalTitle"/>
              <w:tag w:val="ProposalTitle"/>
              <w:id w:val="742011724"/>
              <w:placeholder>
                <w:docPart w:val="164F85713AD34996B6651DCEC5EA02A3"/>
              </w:placeholder>
            </w:sdtPr>
            <w:sdtContent>
              <w:r>
                <w:rPr>
                  <w:rFonts w:ascii="Arial" w:hAnsi="Arial" w:cs="Arial"/>
                  <w:b/>
                  <w:bCs/>
                  <w:caps/>
                  <w:sz w:val="24"/>
                  <w:szCs w:val="24"/>
                </w:rPr>
                <w:t xml:space="preserve">CENTURY REFRIGERATION </w:t>
              </w:r>
              <w:r w:rsidRPr="003137EA">
                <w:rPr>
                  <w:rFonts w:ascii="Arial" w:hAnsi="Arial" w:cs="Arial"/>
                  <w:b/>
                  <w:bCs/>
                  <w:caps/>
                  <w:sz w:val="24"/>
                  <w:szCs w:val="24"/>
                </w:rPr>
                <w:t>pROPOSAL</w:t>
              </w:r>
            </w:sdtContent>
          </w:sdt>
          <w:r>
            <w:rPr>
              <w:b/>
              <w:bCs/>
              <w:color w:val="76923C"/>
              <w:sz w:val="24"/>
              <w:szCs w:val="24"/>
            </w:rPr>
            <w:t>]</w:t>
          </w:r>
          <w:r>
            <w:rPr>
              <w:rFonts w:ascii="Arial" w:hAnsi="Arial" w:cs="Arial"/>
            </w:rPr>
            <w:t xml:space="preserve"> </w:t>
          </w:r>
        </w:p>
      </w:tc>
    </w:tr>
  </w:tbl>
  <w:p w:rsidR="00087DBC" w:rsidRDefault="00087DBC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FD0"/>
    <w:multiLevelType w:val="hybridMultilevel"/>
    <w:tmpl w:val="1992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3588"/>
    <w:multiLevelType w:val="hybridMultilevel"/>
    <w:tmpl w:val="A8E2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A03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FE91E04"/>
    <w:multiLevelType w:val="hybridMultilevel"/>
    <w:tmpl w:val="D9E0E514"/>
    <w:lvl w:ilvl="0" w:tplc="AF107E4E">
      <w:start w:val="1"/>
      <w:numFmt w:val="bullet"/>
      <w:lvlText w:val="□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11CE4A96"/>
    <w:multiLevelType w:val="hybridMultilevel"/>
    <w:tmpl w:val="3EBC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D439D"/>
    <w:multiLevelType w:val="hybridMultilevel"/>
    <w:tmpl w:val="59023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3B7A1C"/>
    <w:multiLevelType w:val="hybridMultilevel"/>
    <w:tmpl w:val="9474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F5E74"/>
    <w:multiLevelType w:val="hybridMultilevel"/>
    <w:tmpl w:val="BBE00622"/>
    <w:lvl w:ilvl="0" w:tplc="6D9C83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D6C01"/>
    <w:multiLevelType w:val="hybridMultilevel"/>
    <w:tmpl w:val="3ED4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C0D7C"/>
    <w:multiLevelType w:val="hybridMultilevel"/>
    <w:tmpl w:val="5A9A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492716"/>
    <w:multiLevelType w:val="hybridMultilevel"/>
    <w:tmpl w:val="6DAE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24BDA"/>
    <w:multiLevelType w:val="hybridMultilevel"/>
    <w:tmpl w:val="AE9624FE"/>
    <w:lvl w:ilvl="0" w:tplc="BA886B9C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7658FC"/>
    <w:multiLevelType w:val="hybridMultilevel"/>
    <w:tmpl w:val="F54E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268E5"/>
    <w:multiLevelType w:val="hybridMultilevel"/>
    <w:tmpl w:val="B344CFC6"/>
    <w:lvl w:ilvl="0" w:tplc="91F87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F82DE7"/>
    <w:multiLevelType w:val="hybridMultilevel"/>
    <w:tmpl w:val="AB30DBB8"/>
    <w:lvl w:ilvl="0" w:tplc="0470AEC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F877E4"/>
    <w:multiLevelType w:val="hybridMultilevel"/>
    <w:tmpl w:val="B344CFC6"/>
    <w:lvl w:ilvl="0" w:tplc="91F87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E919A5"/>
    <w:multiLevelType w:val="hybridMultilevel"/>
    <w:tmpl w:val="9C9EC676"/>
    <w:lvl w:ilvl="0" w:tplc="87BA772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8216CF"/>
    <w:multiLevelType w:val="hybridMultilevel"/>
    <w:tmpl w:val="EC0AEBB6"/>
    <w:lvl w:ilvl="0" w:tplc="91F87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874B5B"/>
    <w:multiLevelType w:val="hybridMultilevel"/>
    <w:tmpl w:val="31EEC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3A11FE"/>
    <w:multiLevelType w:val="singleLevel"/>
    <w:tmpl w:val="FC528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>
    <w:nsid w:val="36657376"/>
    <w:multiLevelType w:val="hybridMultilevel"/>
    <w:tmpl w:val="0E8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90F8C"/>
    <w:multiLevelType w:val="hybridMultilevel"/>
    <w:tmpl w:val="F38E5690"/>
    <w:lvl w:ilvl="0" w:tplc="CFE05B5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013B75"/>
    <w:multiLevelType w:val="hybridMultilevel"/>
    <w:tmpl w:val="8466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9B36E2"/>
    <w:multiLevelType w:val="hybridMultilevel"/>
    <w:tmpl w:val="734E07DA"/>
    <w:lvl w:ilvl="0" w:tplc="2968BDF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B11207"/>
    <w:multiLevelType w:val="hybridMultilevel"/>
    <w:tmpl w:val="F6A811A0"/>
    <w:lvl w:ilvl="0" w:tplc="B54E26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630D2"/>
    <w:multiLevelType w:val="hybridMultilevel"/>
    <w:tmpl w:val="37C4E2DC"/>
    <w:lvl w:ilvl="0" w:tplc="AF107E4E">
      <w:start w:val="1"/>
      <w:numFmt w:val="bullet"/>
      <w:lvlText w:val="□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>
    <w:nsid w:val="545B702D"/>
    <w:multiLevelType w:val="hybridMultilevel"/>
    <w:tmpl w:val="11F2E306"/>
    <w:lvl w:ilvl="0" w:tplc="B4E6528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BE417F"/>
    <w:multiLevelType w:val="hybridMultilevel"/>
    <w:tmpl w:val="CE7E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C2663"/>
    <w:multiLevelType w:val="hybridMultilevel"/>
    <w:tmpl w:val="D68A0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396D74"/>
    <w:multiLevelType w:val="hybridMultilevel"/>
    <w:tmpl w:val="8E6C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726EBD"/>
    <w:multiLevelType w:val="hybridMultilevel"/>
    <w:tmpl w:val="17C2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F333EE"/>
    <w:multiLevelType w:val="hybridMultilevel"/>
    <w:tmpl w:val="1C984290"/>
    <w:lvl w:ilvl="0" w:tplc="2D046DA6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E97D08"/>
    <w:multiLevelType w:val="hybridMultilevel"/>
    <w:tmpl w:val="BE5C6A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5C6E6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4">
    <w:nsid w:val="6FB40D61"/>
    <w:multiLevelType w:val="hybridMultilevel"/>
    <w:tmpl w:val="D4602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D2085D"/>
    <w:multiLevelType w:val="hybridMultilevel"/>
    <w:tmpl w:val="EC7AC3CC"/>
    <w:lvl w:ilvl="0" w:tplc="AF107E4E">
      <w:start w:val="1"/>
      <w:numFmt w:val="bullet"/>
      <w:lvlText w:val="□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>
    <w:nsid w:val="7B791731"/>
    <w:multiLevelType w:val="hybridMultilevel"/>
    <w:tmpl w:val="CC36DF92"/>
    <w:lvl w:ilvl="0" w:tplc="2F6C9356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A94176"/>
    <w:multiLevelType w:val="hybridMultilevel"/>
    <w:tmpl w:val="092C3456"/>
    <w:lvl w:ilvl="0" w:tplc="AF107E4E">
      <w:start w:val="1"/>
      <w:numFmt w:val="bullet"/>
      <w:lvlText w:val="□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8">
    <w:nsid w:val="7D1863E2"/>
    <w:multiLevelType w:val="hybridMultilevel"/>
    <w:tmpl w:val="6DAE4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EE15CBF"/>
    <w:multiLevelType w:val="hybridMultilevel"/>
    <w:tmpl w:val="C78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2"/>
  </w:num>
  <w:num w:numId="4">
    <w:abstractNumId w:val="23"/>
  </w:num>
  <w:num w:numId="5">
    <w:abstractNumId w:val="34"/>
  </w:num>
  <w:num w:numId="6">
    <w:abstractNumId w:val="32"/>
  </w:num>
  <w:num w:numId="7">
    <w:abstractNumId w:val="5"/>
  </w:num>
  <w:num w:numId="8">
    <w:abstractNumId w:val="18"/>
  </w:num>
  <w:num w:numId="9">
    <w:abstractNumId w:val="38"/>
  </w:num>
  <w:num w:numId="10">
    <w:abstractNumId w:val="21"/>
  </w:num>
  <w:num w:numId="11">
    <w:abstractNumId w:val="11"/>
  </w:num>
  <w:num w:numId="12">
    <w:abstractNumId w:val="26"/>
  </w:num>
  <w:num w:numId="13">
    <w:abstractNumId w:val="36"/>
  </w:num>
  <w:num w:numId="14">
    <w:abstractNumId w:val="14"/>
  </w:num>
  <w:num w:numId="15">
    <w:abstractNumId w:val="31"/>
  </w:num>
  <w:num w:numId="16">
    <w:abstractNumId w:val="3"/>
  </w:num>
  <w:num w:numId="17">
    <w:abstractNumId w:val="35"/>
  </w:num>
  <w:num w:numId="18">
    <w:abstractNumId w:val="25"/>
  </w:num>
  <w:num w:numId="19">
    <w:abstractNumId w:val="37"/>
  </w:num>
  <w:num w:numId="20">
    <w:abstractNumId w:val="13"/>
  </w:num>
  <w:num w:numId="21">
    <w:abstractNumId w:val="10"/>
  </w:num>
  <w:num w:numId="22">
    <w:abstractNumId w:val="15"/>
  </w:num>
  <w:num w:numId="23">
    <w:abstractNumId w:val="4"/>
  </w:num>
  <w:num w:numId="24">
    <w:abstractNumId w:val="24"/>
  </w:num>
  <w:num w:numId="25">
    <w:abstractNumId w:val="20"/>
  </w:num>
  <w:num w:numId="26">
    <w:abstractNumId w:val="0"/>
  </w:num>
  <w:num w:numId="27">
    <w:abstractNumId w:val="9"/>
  </w:num>
  <w:num w:numId="28">
    <w:abstractNumId w:val="30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9"/>
  </w:num>
  <w:num w:numId="31">
    <w:abstractNumId w:val="27"/>
  </w:num>
  <w:num w:numId="32">
    <w:abstractNumId w:val="1"/>
  </w:num>
  <w:num w:numId="33">
    <w:abstractNumId w:val="6"/>
  </w:num>
  <w:num w:numId="34">
    <w:abstractNumId w:val="29"/>
  </w:num>
  <w:num w:numId="35">
    <w:abstractNumId w:val="22"/>
  </w:num>
  <w:num w:numId="36">
    <w:abstractNumId w:val="12"/>
  </w:num>
  <w:num w:numId="37">
    <w:abstractNumId w:val="17"/>
  </w:num>
  <w:num w:numId="38">
    <w:abstractNumId w:val="7"/>
  </w:num>
  <w:num w:numId="39">
    <w:abstractNumId w:val="16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docVars>
    <w:docVar w:name="ActGenerated" w:val="1"/>
  </w:docVars>
  <w:rsids>
    <w:rsidRoot w:val="00B406BB"/>
    <w:rsid w:val="00003782"/>
    <w:rsid w:val="00007365"/>
    <w:rsid w:val="00021C60"/>
    <w:rsid w:val="00032844"/>
    <w:rsid w:val="00046842"/>
    <w:rsid w:val="00047F1B"/>
    <w:rsid w:val="00060B95"/>
    <w:rsid w:val="000620CC"/>
    <w:rsid w:val="00065108"/>
    <w:rsid w:val="00081BA4"/>
    <w:rsid w:val="0008763D"/>
    <w:rsid w:val="00087DBC"/>
    <w:rsid w:val="000A6819"/>
    <w:rsid w:val="000B7C20"/>
    <w:rsid w:val="000C4D7B"/>
    <w:rsid w:val="000C4E7D"/>
    <w:rsid w:val="000D1FFB"/>
    <w:rsid w:val="000D7CEA"/>
    <w:rsid w:val="000E0CF7"/>
    <w:rsid w:val="000E19B8"/>
    <w:rsid w:val="000F02A0"/>
    <w:rsid w:val="000F3C26"/>
    <w:rsid w:val="000F7341"/>
    <w:rsid w:val="00101946"/>
    <w:rsid w:val="0010488D"/>
    <w:rsid w:val="0011596B"/>
    <w:rsid w:val="00121E5C"/>
    <w:rsid w:val="001343F7"/>
    <w:rsid w:val="001437B6"/>
    <w:rsid w:val="00144F75"/>
    <w:rsid w:val="00146CAD"/>
    <w:rsid w:val="00152339"/>
    <w:rsid w:val="001576A5"/>
    <w:rsid w:val="00172C75"/>
    <w:rsid w:val="00174217"/>
    <w:rsid w:val="001754E1"/>
    <w:rsid w:val="001759BD"/>
    <w:rsid w:val="00175D94"/>
    <w:rsid w:val="001801CD"/>
    <w:rsid w:val="00192236"/>
    <w:rsid w:val="0019251B"/>
    <w:rsid w:val="001937A9"/>
    <w:rsid w:val="001A07C1"/>
    <w:rsid w:val="001B6F3D"/>
    <w:rsid w:val="001C10EE"/>
    <w:rsid w:val="001C344D"/>
    <w:rsid w:val="001D149A"/>
    <w:rsid w:val="001E2D6F"/>
    <w:rsid w:val="001F51D7"/>
    <w:rsid w:val="002123F5"/>
    <w:rsid w:val="002127C2"/>
    <w:rsid w:val="00220304"/>
    <w:rsid w:val="0023333F"/>
    <w:rsid w:val="002421CE"/>
    <w:rsid w:val="002475C7"/>
    <w:rsid w:val="00270495"/>
    <w:rsid w:val="00276736"/>
    <w:rsid w:val="00296105"/>
    <w:rsid w:val="00296FE4"/>
    <w:rsid w:val="00297C1B"/>
    <w:rsid w:val="002A6B10"/>
    <w:rsid w:val="002A719B"/>
    <w:rsid w:val="002B7714"/>
    <w:rsid w:val="002C4CA6"/>
    <w:rsid w:val="002C7A8C"/>
    <w:rsid w:val="002E3CEA"/>
    <w:rsid w:val="002E3E33"/>
    <w:rsid w:val="002E453D"/>
    <w:rsid w:val="002E4658"/>
    <w:rsid w:val="00302AB6"/>
    <w:rsid w:val="003137EA"/>
    <w:rsid w:val="00321EDF"/>
    <w:rsid w:val="00325DA9"/>
    <w:rsid w:val="00327492"/>
    <w:rsid w:val="00331BA8"/>
    <w:rsid w:val="00332D60"/>
    <w:rsid w:val="00336B46"/>
    <w:rsid w:val="00345663"/>
    <w:rsid w:val="00347E20"/>
    <w:rsid w:val="00352F5F"/>
    <w:rsid w:val="00390F76"/>
    <w:rsid w:val="003A0A1C"/>
    <w:rsid w:val="003B055A"/>
    <w:rsid w:val="003C3A44"/>
    <w:rsid w:val="003C7A6E"/>
    <w:rsid w:val="003E3D51"/>
    <w:rsid w:val="003E5797"/>
    <w:rsid w:val="003E617D"/>
    <w:rsid w:val="00401622"/>
    <w:rsid w:val="00402ED9"/>
    <w:rsid w:val="00404FC3"/>
    <w:rsid w:val="00406BF3"/>
    <w:rsid w:val="00410712"/>
    <w:rsid w:val="00412B9B"/>
    <w:rsid w:val="004151DC"/>
    <w:rsid w:val="00424362"/>
    <w:rsid w:val="004353B7"/>
    <w:rsid w:val="004457BF"/>
    <w:rsid w:val="00445D7F"/>
    <w:rsid w:val="00452571"/>
    <w:rsid w:val="0045685C"/>
    <w:rsid w:val="00461883"/>
    <w:rsid w:val="004621B6"/>
    <w:rsid w:val="004743C3"/>
    <w:rsid w:val="0048130A"/>
    <w:rsid w:val="00481738"/>
    <w:rsid w:val="00485022"/>
    <w:rsid w:val="00491781"/>
    <w:rsid w:val="0049477F"/>
    <w:rsid w:val="004A6C97"/>
    <w:rsid w:val="004A7410"/>
    <w:rsid w:val="004B30B6"/>
    <w:rsid w:val="004B72FF"/>
    <w:rsid w:val="004C28C9"/>
    <w:rsid w:val="004D660F"/>
    <w:rsid w:val="004D704B"/>
    <w:rsid w:val="004E0164"/>
    <w:rsid w:val="004E27D6"/>
    <w:rsid w:val="004E6F6A"/>
    <w:rsid w:val="004F62FA"/>
    <w:rsid w:val="005106CE"/>
    <w:rsid w:val="00513B35"/>
    <w:rsid w:val="00520C5C"/>
    <w:rsid w:val="005235C4"/>
    <w:rsid w:val="005269E4"/>
    <w:rsid w:val="00530061"/>
    <w:rsid w:val="005362C8"/>
    <w:rsid w:val="0057035B"/>
    <w:rsid w:val="005750CD"/>
    <w:rsid w:val="00582AD5"/>
    <w:rsid w:val="00594D8A"/>
    <w:rsid w:val="00597600"/>
    <w:rsid w:val="005A1691"/>
    <w:rsid w:val="005A270C"/>
    <w:rsid w:val="005A2DC5"/>
    <w:rsid w:val="005B2758"/>
    <w:rsid w:val="005D3794"/>
    <w:rsid w:val="005D59C0"/>
    <w:rsid w:val="005E174A"/>
    <w:rsid w:val="005E324D"/>
    <w:rsid w:val="005E7555"/>
    <w:rsid w:val="005F0F96"/>
    <w:rsid w:val="005F3A2F"/>
    <w:rsid w:val="005F78CD"/>
    <w:rsid w:val="006008B0"/>
    <w:rsid w:val="00600CB8"/>
    <w:rsid w:val="00614EAA"/>
    <w:rsid w:val="0061796B"/>
    <w:rsid w:val="006265D3"/>
    <w:rsid w:val="006317E3"/>
    <w:rsid w:val="006319A2"/>
    <w:rsid w:val="00633427"/>
    <w:rsid w:val="00636553"/>
    <w:rsid w:val="0064317B"/>
    <w:rsid w:val="006532DF"/>
    <w:rsid w:val="00663AA0"/>
    <w:rsid w:val="00666F41"/>
    <w:rsid w:val="00674473"/>
    <w:rsid w:val="00682718"/>
    <w:rsid w:val="0068463F"/>
    <w:rsid w:val="0068605A"/>
    <w:rsid w:val="006A570A"/>
    <w:rsid w:val="006B010F"/>
    <w:rsid w:val="006B596F"/>
    <w:rsid w:val="006B601F"/>
    <w:rsid w:val="006C4600"/>
    <w:rsid w:val="006C5FB9"/>
    <w:rsid w:val="006D7357"/>
    <w:rsid w:val="006E0E7C"/>
    <w:rsid w:val="006E4E85"/>
    <w:rsid w:val="006F0CFB"/>
    <w:rsid w:val="00705202"/>
    <w:rsid w:val="00714066"/>
    <w:rsid w:val="007203FC"/>
    <w:rsid w:val="0072224F"/>
    <w:rsid w:val="00746194"/>
    <w:rsid w:val="00752579"/>
    <w:rsid w:val="00762BD0"/>
    <w:rsid w:val="007641EE"/>
    <w:rsid w:val="00774964"/>
    <w:rsid w:val="00781A79"/>
    <w:rsid w:val="0079167B"/>
    <w:rsid w:val="00791AFD"/>
    <w:rsid w:val="00794A6A"/>
    <w:rsid w:val="0079503F"/>
    <w:rsid w:val="0079681D"/>
    <w:rsid w:val="007C425D"/>
    <w:rsid w:val="007C4566"/>
    <w:rsid w:val="007E2CEF"/>
    <w:rsid w:val="007E2F16"/>
    <w:rsid w:val="007F1D2A"/>
    <w:rsid w:val="007F5192"/>
    <w:rsid w:val="00810188"/>
    <w:rsid w:val="008140EE"/>
    <w:rsid w:val="008151FD"/>
    <w:rsid w:val="00817F2B"/>
    <w:rsid w:val="008255ED"/>
    <w:rsid w:val="008269CE"/>
    <w:rsid w:val="00853CC6"/>
    <w:rsid w:val="00854232"/>
    <w:rsid w:val="00854827"/>
    <w:rsid w:val="0086051B"/>
    <w:rsid w:val="008614FE"/>
    <w:rsid w:val="0086472D"/>
    <w:rsid w:val="008702DD"/>
    <w:rsid w:val="0088239B"/>
    <w:rsid w:val="00887F5C"/>
    <w:rsid w:val="008A38FB"/>
    <w:rsid w:val="008B6ABA"/>
    <w:rsid w:val="008C0BE6"/>
    <w:rsid w:val="008C0C4A"/>
    <w:rsid w:val="008D5E2C"/>
    <w:rsid w:val="008F3761"/>
    <w:rsid w:val="00904F7B"/>
    <w:rsid w:val="009059D3"/>
    <w:rsid w:val="00906173"/>
    <w:rsid w:val="00912E1B"/>
    <w:rsid w:val="00916E60"/>
    <w:rsid w:val="009240E2"/>
    <w:rsid w:val="00924F06"/>
    <w:rsid w:val="0093145F"/>
    <w:rsid w:val="00934DC9"/>
    <w:rsid w:val="009365F3"/>
    <w:rsid w:val="0093731C"/>
    <w:rsid w:val="00941F90"/>
    <w:rsid w:val="00942421"/>
    <w:rsid w:val="00943E8A"/>
    <w:rsid w:val="00947B79"/>
    <w:rsid w:val="00957662"/>
    <w:rsid w:val="0096240B"/>
    <w:rsid w:val="009638D4"/>
    <w:rsid w:val="00966946"/>
    <w:rsid w:val="009714EA"/>
    <w:rsid w:val="00975C04"/>
    <w:rsid w:val="00977FF2"/>
    <w:rsid w:val="00980B35"/>
    <w:rsid w:val="00985D58"/>
    <w:rsid w:val="009918DE"/>
    <w:rsid w:val="00995290"/>
    <w:rsid w:val="009A1235"/>
    <w:rsid w:val="009B106E"/>
    <w:rsid w:val="009B47C0"/>
    <w:rsid w:val="009E160A"/>
    <w:rsid w:val="009E41B2"/>
    <w:rsid w:val="00A0091E"/>
    <w:rsid w:val="00A00C3C"/>
    <w:rsid w:val="00A155A2"/>
    <w:rsid w:val="00A177E9"/>
    <w:rsid w:val="00A21C48"/>
    <w:rsid w:val="00A30D91"/>
    <w:rsid w:val="00A3471A"/>
    <w:rsid w:val="00A41189"/>
    <w:rsid w:val="00A41FD1"/>
    <w:rsid w:val="00A51C1D"/>
    <w:rsid w:val="00A520CD"/>
    <w:rsid w:val="00A6006B"/>
    <w:rsid w:val="00A722AD"/>
    <w:rsid w:val="00A95B6C"/>
    <w:rsid w:val="00AA2742"/>
    <w:rsid w:val="00AA27A9"/>
    <w:rsid w:val="00AA392C"/>
    <w:rsid w:val="00AA7CB6"/>
    <w:rsid w:val="00AB416B"/>
    <w:rsid w:val="00AC1CE7"/>
    <w:rsid w:val="00AC3F1F"/>
    <w:rsid w:val="00AC5BA9"/>
    <w:rsid w:val="00AE045E"/>
    <w:rsid w:val="00AE5006"/>
    <w:rsid w:val="00AF20D7"/>
    <w:rsid w:val="00B02E3E"/>
    <w:rsid w:val="00B07AF9"/>
    <w:rsid w:val="00B153A6"/>
    <w:rsid w:val="00B16A97"/>
    <w:rsid w:val="00B22729"/>
    <w:rsid w:val="00B262C4"/>
    <w:rsid w:val="00B2665D"/>
    <w:rsid w:val="00B406BB"/>
    <w:rsid w:val="00B51256"/>
    <w:rsid w:val="00B54515"/>
    <w:rsid w:val="00B61193"/>
    <w:rsid w:val="00B61EAE"/>
    <w:rsid w:val="00B73930"/>
    <w:rsid w:val="00B74397"/>
    <w:rsid w:val="00B7472F"/>
    <w:rsid w:val="00B85D7C"/>
    <w:rsid w:val="00B9013F"/>
    <w:rsid w:val="00B916E9"/>
    <w:rsid w:val="00B93B48"/>
    <w:rsid w:val="00B93E23"/>
    <w:rsid w:val="00BB3495"/>
    <w:rsid w:val="00BD018D"/>
    <w:rsid w:val="00BD66BE"/>
    <w:rsid w:val="00BE598A"/>
    <w:rsid w:val="00C07AEF"/>
    <w:rsid w:val="00C232EF"/>
    <w:rsid w:val="00C40864"/>
    <w:rsid w:val="00C43FDD"/>
    <w:rsid w:val="00C56A1C"/>
    <w:rsid w:val="00C57CC7"/>
    <w:rsid w:val="00C607B5"/>
    <w:rsid w:val="00C74D82"/>
    <w:rsid w:val="00C8325E"/>
    <w:rsid w:val="00C83C1E"/>
    <w:rsid w:val="00C85FCD"/>
    <w:rsid w:val="00C900A9"/>
    <w:rsid w:val="00C918D1"/>
    <w:rsid w:val="00C93E69"/>
    <w:rsid w:val="00C96883"/>
    <w:rsid w:val="00CA50E4"/>
    <w:rsid w:val="00CE25C7"/>
    <w:rsid w:val="00CE7F53"/>
    <w:rsid w:val="00CF1D9F"/>
    <w:rsid w:val="00D129E4"/>
    <w:rsid w:val="00D13B69"/>
    <w:rsid w:val="00D1648E"/>
    <w:rsid w:val="00D32F5C"/>
    <w:rsid w:val="00D3557A"/>
    <w:rsid w:val="00D433CE"/>
    <w:rsid w:val="00D43422"/>
    <w:rsid w:val="00D626CF"/>
    <w:rsid w:val="00D65E27"/>
    <w:rsid w:val="00D76F57"/>
    <w:rsid w:val="00D91BFB"/>
    <w:rsid w:val="00D92D8E"/>
    <w:rsid w:val="00DA3C35"/>
    <w:rsid w:val="00DA438A"/>
    <w:rsid w:val="00DC0F93"/>
    <w:rsid w:val="00DC26AF"/>
    <w:rsid w:val="00DD25A5"/>
    <w:rsid w:val="00DD3F13"/>
    <w:rsid w:val="00DD450F"/>
    <w:rsid w:val="00DE47B1"/>
    <w:rsid w:val="00DF161D"/>
    <w:rsid w:val="00DF3895"/>
    <w:rsid w:val="00DF58F3"/>
    <w:rsid w:val="00DF6333"/>
    <w:rsid w:val="00E04ACE"/>
    <w:rsid w:val="00E07524"/>
    <w:rsid w:val="00E23445"/>
    <w:rsid w:val="00E23CD6"/>
    <w:rsid w:val="00E377E8"/>
    <w:rsid w:val="00E429C8"/>
    <w:rsid w:val="00E52369"/>
    <w:rsid w:val="00E55027"/>
    <w:rsid w:val="00E60381"/>
    <w:rsid w:val="00E7048B"/>
    <w:rsid w:val="00E7294B"/>
    <w:rsid w:val="00E76D16"/>
    <w:rsid w:val="00E86C00"/>
    <w:rsid w:val="00E878B6"/>
    <w:rsid w:val="00E96089"/>
    <w:rsid w:val="00E96A11"/>
    <w:rsid w:val="00EA448B"/>
    <w:rsid w:val="00EB28B6"/>
    <w:rsid w:val="00EB6D75"/>
    <w:rsid w:val="00EC25EB"/>
    <w:rsid w:val="00EC2DF0"/>
    <w:rsid w:val="00ED279A"/>
    <w:rsid w:val="00ED31B1"/>
    <w:rsid w:val="00ED5A09"/>
    <w:rsid w:val="00F00063"/>
    <w:rsid w:val="00F01D83"/>
    <w:rsid w:val="00F2344B"/>
    <w:rsid w:val="00F24BFE"/>
    <w:rsid w:val="00F30FFD"/>
    <w:rsid w:val="00F3378F"/>
    <w:rsid w:val="00F33DC0"/>
    <w:rsid w:val="00F33ECE"/>
    <w:rsid w:val="00F40CA2"/>
    <w:rsid w:val="00F42AB4"/>
    <w:rsid w:val="00F65F71"/>
    <w:rsid w:val="00F70FFC"/>
    <w:rsid w:val="00F71B80"/>
    <w:rsid w:val="00F811A1"/>
    <w:rsid w:val="00F83344"/>
    <w:rsid w:val="00F87DE1"/>
    <w:rsid w:val="00FA0B7D"/>
    <w:rsid w:val="00FA228A"/>
    <w:rsid w:val="00FB4EBF"/>
    <w:rsid w:val="00FC261E"/>
    <w:rsid w:val="00FC3EA5"/>
    <w:rsid w:val="00FC576E"/>
    <w:rsid w:val="00FE1208"/>
    <w:rsid w:val="00FE2E0C"/>
    <w:rsid w:val="00FE2ED1"/>
    <w:rsid w:val="00FE46DD"/>
    <w:rsid w:val="00FE6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E27"/>
  </w:style>
  <w:style w:type="paragraph" w:styleId="Heading1">
    <w:name w:val="heading 1"/>
    <w:basedOn w:val="Normal"/>
    <w:next w:val="Normal"/>
    <w:qFormat/>
    <w:rsid w:val="00D65E27"/>
    <w:pPr>
      <w:keepNext/>
      <w:outlineLvl w:val="0"/>
    </w:pPr>
    <w:rPr>
      <w:rFonts w:ascii="Arial Black" w:hAnsi="Arial Black"/>
      <w:sz w:val="52"/>
    </w:rPr>
  </w:style>
  <w:style w:type="paragraph" w:styleId="Heading2">
    <w:name w:val="heading 2"/>
    <w:basedOn w:val="Normal"/>
    <w:next w:val="Normal"/>
    <w:qFormat/>
    <w:rsid w:val="00D65E27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65E27"/>
    <w:pPr>
      <w:keepNext/>
      <w:jc w:val="center"/>
      <w:outlineLvl w:val="2"/>
    </w:pPr>
    <w:rPr>
      <w:rFonts w:ascii="Arial Black" w:hAnsi="Arial Black"/>
      <w:b/>
      <w:sz w:val="36"/>
    </w:rPr>
  </w:style>
  <w:style w:type="paragraph" w:styleId="Heading4">
    <w:name w:val="heading 4"/>
    <w:basedOn w:val="Normal"/>
    <w:next w:val="Normal"/>
    <w:qFormat/>
    <w:rsid w:val="00D65E27"/>
    <w:pPr>
      <w:keepNext/>
      <w:tabs>
        <w:tab w:val="left" w:pos="900"/>
      </w:tabs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D65E27"/>
    <w:pPr>
      <w:keepNext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65E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5E27"/>
    <w:pPr>
      <w:tabs>
        <w:tab w:val="center" w:pos="4320"/>
        <w:tab w:val="right" w:pos="8640"/>
      </w:tabs>
    </w:pPr>
  </w:style>
  <w:style w:type="paragraph" w:customStyle="1" w:styleId="scope">
    <w:name w:val="scope"/>
    <w:basedOn w:val="Normal"/>
    <w:rsid w:val="00D65E27"/>
    <w:pPr>
      <w:tabs>
        <w:tab w:val="left" w:pos="2160"/>
        <w:tab w:val="left" w:pos="6480"/>
        <w:tab w:val="left" w:pos="8640"/>
      </w:tabs>
    </w:pPr>
    <w:rPr>
      <w:rFonts w:ascii="Arial" w:hAnsi="Arial"/>
    </w:rPr>
  </w:style>
  <w:style w:type="character" w:styleId="PageNumber">
    <w:name w:val="page number"/>
    <w:basedOn w:val="DefaultParagraphFont"/>
    <w:rsid w:val="00D65E27"/>
  </w:style>
  <w:style w:type="paragraph" w:styleId="BodyTextIndent">
    <w:name w:val="Body Text Indent"/>
    <w:basedOn w:val="Normal"/>
    <w:rsid w:val="00D65E27"/>
    <w:pPr>
      <w:tabs>
        <w:tab w:val="left" w:pos="720"/>
        <w:tab w:val="left" w:pos="3960"/>
      </w:tabs>
      <w:ind w:left="720"/>
    </w:pPr>
    <w:rPr>
      <w:sz w:val="16"/>
    </w:rPr>
  </w:style>
  <w:style w:type="character" w:styleId="Hyperlink">
    <w:name w:val="Hyperlink"/>
    <w:rsid w:val="00D65E27"/>
    <w:rPr>
      <w:color w:val="0000FF"/>
      <w:u w:val="single"/>
    </w:rPr>
  </w:style>
  <w:style w:type="paragraph" w:styleId="BodyText">
    <w:name w:val="Body Text"/>
    <w:basedOn w:val="Normal"/>
    <w:rsid w:val="00D65E27"/>
    <w:pPr>
      <w:jc w:val="both"/>
    </w:pPr>
  </w:style>
  <w:style w:type="paragraph" w:styleId="PlainText">
    <w:name w:val="Plain Text"/>
    <w:basedOn w:val="Normal"/>
    <w:rsid w:val="00D65E27"/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D65E27"/>
    <w:rPr>
      <w:rFonts w:ascii="Tahoma" w:hAnsi="Tahoma" w:cs="Tahoma"/>
      <w:sz w:val="16"/>
      <w:szCs w:val="16"/>
    </w:rPr>
  </w:style>
  <w:style w:type="character" w:customStyle="1" w:styleId="EmailStyle24">
    <w:name w:val="EmailStyle24"/>
    <w:semiHidden/>
    <w:rsid w:val="00AA392C"/>
    <w:rPr>
      <w:rFonts w:ascii="Arial" w:hAnsi="Arial" w:cs="Arial"/>
      <w:b w:val="0"/>
      <w:bCs w:val="0"/>
      <w:i w:val="0"/>
      <w:iCs w:val="0"/>
      <w:strike w:val="0"/>
      <w:color w:val="800080"/>
      <w:sz w:val="20"/>
      <w:szCs w:val="20"/>
      <w:u w:val="none"/>
    </w:rPr>
  </w:style>
  <w:style w:type="character" w:customStyle="1" w:styleId="HeaderChar">
    <w:name w:val="Header Char"/>
    <w:basedOn w:val="DefaultParagraphFont"/>
    <w:link w:val="Header"/>
    <w:uiPriority w:val="99"/>
    <w:rsid w:val="002475C7"/>
  </w:style>
  <w:style w:type="paragraph" w:styleId="FootnoteText">
    <w:name w:val="footnote text"/>
    <w:basedOn w:val="Normal"/>
    <w:link w:val="FootnoteTextChar"/>
    <w:rsid w:val="006317E3"/>
  </w:style>
  <w:style w:type="character" w:customStyle="1" w:styleId="FootnoteTextChar">
    <w:name w:val="Footnote Text Char"/>
    <w:basedOn w:val="DefaultParagraphFont"/>
    <w:link w:val="FootnoteText"/>
    <w:rsid w:val="006317E3"/>
  </w:style>
  <w:style w:type="character" w:styleId="FootnoteReference">
    <w:name w:val="footnote reference"/>
    <w:rsid w:val="006317E3"/>
    <w:rPr>
      <w:vertAlign w:val="superscript"/>
    </w:rPr>
  </w:style>
  <w:style w:type="table" w:styleId="TableClassic3">
    <w:name w:val="Table Classic 3"/>
    <w:basedOn w:val="TableNormal"/>
    <w:rsid w:val="006D735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618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41F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RYH\Documents\Century%20Quo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99D4DAC6AD43E9A3B8F08D8683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3951F-A62A-4FDE-BBAF-D1976E93B8EB}"/>
      </w:docPartPr>
      <w:docPartBody>
        <w:p w:rsidR="0014397F" w:rsidRDefault="00F90F49" w:rsidP="00F90F49">
          <w:pPr>
            <w:pStyle w:val="AE99D4DAC6AD43E9A3B8F08D868325F4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164F85713AD34996B6651DCEC5EA0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FDDD6-AC30-4BA3-8E5F-1D3DAC97C599}"/>
      </w:docPartPr>
      <w:docPartBody>
        <w:p w:rsidR="0014397F" w:rsidRDefault="00F90F49" w:rsidP="00F90F49">
          <w:pPr>
            <w:pStyle w:val="164F85713AD34996B6651DCEC5EA02A3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8E4B7B471F6E4DB5A3A13950ECD44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C7F1D-EE55-45C5-AC1A-AB2678D4C6CB}"/>
      </w:docPartPr>
      <w:docPartBody>
        <w:p w:rsidR="0014397F" w:rsidRDefault="007226D7" w:rsidP="007226D7">
          <w:pPr>
            <w:pStyle w:val="8E4B7B471F6E4DB5A3A13950ECD44A126"/>
          </w:pPr>
          <w:r w:rsidRPr="00A41FD1">
            <w:rPr>
              <w:rStyle w:val="PlaceholderText"/>
              <w:rFonts w:ascii="Arial" w:hAnsi="Arial" w:cs="Arial"/>
              <w:color w:val="000000" w:themeColor="text1"/>
            </w:rPr>
            <w:t>Two Name</w:t>
          </w:r>
        </w:p>
      </w:docPartBody>
    </w:docPart>
    <w:docPart>
      <w:docPartPr>
        <w:name w:val="144B09D84639414C89D8FA353CF82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B971B-0345-4082-A1A8-CD73D8B99FE7}"/>
      </w:docPartPr>
      <w:docPartBody>
        <w:p w:rsidR="0014397F" w:rsidRDefault="007226D7" w:rsidP="007226D7">
          <w:pPr>
            <w:pStyle w:val="144B09D84639414C89D8FA353CF82D896"/>
          </w:pPr>
          <w:r w:rsidRPr="00A41FD1">
            <w:rPr>
              <w:rStyle w:val="PlaceholderText"/>
              <w:rFonts w:ascii="Arial" w:hAnsi="Arial" w:cs="Arial"/>
              <w:color w:val="000000" w:themeColor="text1"/>
            </w:rPr>
            <w:t>555-555-5555</w:t>
          </w:r>
        </w:p>
      </w:docPartBody>
    </w:docPart>
    <w:docPart>
      <w:docPartPr>
        <w:name w:val="8E0A1BFA5713443E9894A4BAD1E97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8318A-63F6-45AD-B35B-6D7E40515DD0}"/>
      </w:docPartPr>
      <w:docPartBody>
        <w:p w:rsidR="0014397F" w:rsidRDefault="007226D7" w:rsidP="007226D7">
          <w:pPr>
            <w:pStyle w:val="8E0A1BFA5713443E9894A4BAD1E971286"/>
          </w:pPr>
          <w:r w:rsidRPr="00A41FD1">
            <w:rPr>
              <w:rStyle w:val="PlaceholderText"/>
              <w:rFonts w:ascii="Arial" w:hAnsi="Arial" w:cs="Arial"/>
              <w:color w:val="000000" w:themeColor="text1"/>
            </w:rPr>
            <w:t>From Company</w:t>
          </w:r>
        </w:p>
      </w:docPartBody>
    </w:docPart>
    <w:docPart>
      <w:docPartPr>
        <w:name w:val="7E0275E3616047EBA74F0E61E0145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2A8DA-BD10-4EEE-9D5D-CF557B9F3CD4}"/>
      </w:docPartPr>
      <w:docPartBody>
        <w:p w:rsidR="0014397F" w:rsidRDefault="007226D7" w:rsidP="007226D7">
          <w:pPr>
            <w:pStyle w:val="7E0275E3616047EBA74F0E61E0145C706"/>
          </w:pPr>
          <w:r w:rsidRPr="00A41FD1">
            <w:rPr>
              <w:rStyle w:val="PlaceholderText"/>
              <w:rFonts w:ascii="Arial" w:hAnsi="Arial" w:cs="Arial"/>
              <w:color w:val="000000" w:themeColor="text1"/>
            </w:rPr>
            <w:t>example@example.com.</w:t>
          </w:r>
        </w:p>
      </w:docPartBody>
    </w:docPart>
    <w:docPart>
      <w:docPartPr>
        <w:name w:val="6B8ABA3981484E4D918E4660D154A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90141-909D-4374-8834-E3A830C41B28}"/>
      </w:docPartPr>
      <w:docPartBody>
        <w:p w:rsidR="0014397F" w:rsidRDefault="007226D7" w:rsidP="007226D7">
          <w:pPr>
            <w:pStyle w:val="6B8ABA3981484E4D918E4660D154A9656"/>
          </w:pPr>
          <w:r w:rsidRPr="00A41FD1">
            <w:rPr>
              <w:rStyle w:val="PlaceholderText"/>
              <w:rFonts w:ascii="Arial" w:hAnsi="Arial" w:cs="Arial"/>
              <w:color w:val="000000" w:themeColor="text1"/>
            </w:rPr>
            <w:t>From Name</w:t>
          </w:r>
        </w:p>
      </w:docPartBody>
    </w:docPart>
    <w:docPart>
      <w:docPartPr>
        <w:name w:val="EB9B7E3F43C64B0980BE8E5E33300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E55A2-F18A-44B9-B8A6-02FA864E685B}"/>
      </w:docPartPr>
      <w:docPartBody>
        <w:p w:rsidR="0014397F" w:rsidRDefault="007226D7" w:rsidP="007226D7">
          <w:pPr>
            <w:pStyle w:val="EB9B7E3F43C64B0980BE8E5E333008106"/>
          </w:pPr>
          <w:r w:rsidRPr="00A41FD1">
            <w:rPr>
              <w:rFonts w:ascii="Arial" w:hAnsi="Arial" w:cs="Arial"/>
              <w:color w:val="000000" w:themeColor="text1"/>
            </w:rPr>
            <w:t>From Email</w:t>
          </w:r>
        </w:p>
      </w:docPartBody>
    </w:docPart>
    <w:docPart>
      <w:docPartPr>
        <w:name w:val="9F999FA273FB4DFF99A6ACF36B98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4C98C-117D-4987-A0AC-0A90E6C51A4F}"/>
      </w:docPartPr>
      <w:docPartBody>
        <w:p w:rsidR="0014397F" w:rsidRDefault="007226D7" w:rsidP="007226D7">
          <w:pPr>
            <w:pStyle w:val="9F999FA273FB4DFF99A6ACF36B985A076"/>
          </w:pPr>
          <w:r w:rsidRPr="00A41FD1">
            <w:rPr>
              <w:rStyle w:val="PlaceholderText"/>
              <w:rFonts w:ascii="Arial" w:hAnsi="Arial" w:cs="Arial"/>
              <w:color w:val="000000" w:themeColor="text1"/>
            </w:rPr>
            <w:t>555-555-5555</w:t>
          </w:r>
        </w:p>
      </w:docPartBody>
    </w:docPart>
    <w:docPart>
      <w:docPartPr>
        <w:name w:val="633156DFC1FA461BAFB0F2D1B9F8B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FF2EF-86FA-4057-AC9E-4F55C03512B4}"/>
      </w:docPartPr>
      <w:docPartBody>
        <w:p w:rsidR="0014397F" w:rsidRDefault="007226D7" w:rsidP="007226D7">
          <w:pPr>
            <w:pStyle w:val="633156DFC1FA461BAFB0F2D1B9F8B5F56"/>
          </w:pPr>
          <w:r w:rsidRPr="00A41FD1">
            <w:rPr>
              <w:rStyle w:val="PlaceholderText"/>
              <w:rFonts w:ascii="Arial" w:hAnsi="Arial" w:cs="Arial"/>
              <w:color w:val="000000" w:themeColor="text1"/>
            </w:rPr>
            <w:t>1</w:t>
          </w:r>
        </w:p>
      </w:docPartBody>
    </w:docPart>
    <w:docPart>
      <w:docPartPr>
        <w:name w:val="A08FB43FC12442CC8B17D4B4599F9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5D078-158D-4FAA-A30E-AEF3C9BF661F}"/>
      </w:docPartPr>
      <w:docPartBody>
        <w:p w:rsidR="0014397F" w:rsidRDefault="007226D7" w:rsidP="007226D7">
          <w:pPr>
            <w:pStyle w:val="A08FB43FC12442CC8B17D4B4599F97B26"/>
          </w:pPr>
          <w:r>
            <w:rPr>
              <w:rFonts w:ascii="Arial" w:hAnsi="Arial" w:cs="Arial"/>
              <w:color w:val="000000" w:themeColor="text1"/>
              <w:u w:val="single"/>
            </w:rPr>
            <w:t>xxxxxxxxx</w:t>
          </w:r>
        </w:p>
      </w:docPartBody>
    </w:docPart>
    <w:docPart>
      <w:docPartPr>
        <w:name w:val="AB09EF19C21B4538975AD91C0786E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C5597-8724-4483-883C-9509BE61339C}"/>
      </w:docPartPr>
      <w:docPartBody>
        <w:p w:rsidR="0014397F" w:rsidRDefault="007226D7" w:rsidP="007226D7">
          <w:pPr>
            <w:pStyle w:val="AB09EF19C21B4538975AD91C0786ECE96"/>
          </w:pPr>
          <w:r w:rsidRPr="0079503F">
            <w:rPr>
              <w:rFonts w:ascii="Arial" w:hAnsi="Arial" w:cs="Arial"/>
              <w:color w:val="000000" w:themeColor="text1"/>
            </w:rPr>
            <w:t>COMPANY NAME</w:t>
          </w:r>
        </w:p>
      </w:docPartBody>
    </w:docPart>
    <w:docPart>
      <w:docPartPr>
        <w:name w:val="D395305318844EC19F2632A71B365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71FE0-8CE3-4F0F-BC3F-44BFFF5B666F}"/>
      </w:docPartPr>
      <w:docPartBody>
        <w:p w:rsidR="0014397F" w:rsidRDefault="007226D7" w:rsidP="007226D7">
          <w:pPr>
            <w:pStyle w:val="D395305318844EC19F2632A71B365D995"/>
          </w:pPr>
          <w:r>
            <w:rPr>
              <w:rFonts w:ascii="Arial" w:hAnsi="Arial" w:cs="Arial"/>
              <w:color w:val="000000" w:themeColor="text1"/>
            </w:rPr>
            <w:t xml:space="preserve"> </w:t>
          </w:r>
        </w:p>
      </w:docPartBody>
    </w:docPart>
    <w:docPart>
      <w:docPartPr>
        <w:name w:val="4263B02CC7774A2982C91A7AAA0ED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87657-BD76-4921-A44E-B28B1A641FE0}"/>
      </w:docPartPr>
      <w:docPartBody>
        <w:p w:rsidR="0014397F" w:rsidRDefault="007226D7" w:rsidP="007226D7">
          <w:pPr>
            <w:pStyle w:val="4263B02CC7774A2982C91A7AAA0EDFCA5"/>
          </w:pPr>
          <w:r>
            <w:rPr>
              <w:rFonts w:ascii="Arial" w:hAnsi="Arial" w:cs="Arial"/>
              <w:color w:val="000000" w:themeColor="text1"/>
            </w:rPr>
            <w:t>Signed By</w:t>
          </w:r>
        </w:p>
      </w:docPartBody>
    </w:docPart>
    <w:docPart>
      <w:docPartPr>
        <w:name w:val="E38C8B53902B48E6874C8D090A53F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234B-8C5E-40FB-8B8A-6CEEFFDCB262}"/>
      </w:docPartPr>
      <w:docPartBody>
        <w:p w:rsidR="0014397F" w:rsidRDefault="007226D7" w:rsidP="007226D7">
          <w:pPr>
            <w:pStyle w:val="E38C8B53902B48E6874C8D090A53F35C5"/>
          </w:pPr>
          <w:r w:rsidRPr="0079503F">
            <w:rPr>
              <w:rFonts w:ascii="Arial" w:hAnsi="Arial" w:cs="Arial"/>
              <w:color w:val="000000" w:themeColor="text1"/>
            </w:rPr>
            <w:t>Signed Title</w:t>
          </w:r>
        </w:p>
      </w:docPartBody>
    </w:docPart>
    <w:docPart>
      <w:docPartPr>
        <w:name w:val="287C0A838F4646F89392920260524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7137D-45FB-4C12-A685-DF6982C73ADD}"/>
      </w:docPartPr>
      <w:docPartBody>
        <w:p w:rsidR="0014397F" w:rsidRDefault="007226D7" w:rsidP="007226D7">
          <w:pPr>
            <w:pStyle w:val="287C0A838F4646F893929202605242C95"/>
          </w:pPr>
          <w:r>
            <w:rPr>
              <w:rFonts w:ascii="Arial" w:hAnsi="Arial" w:cs="Arial"/>
              <w:color w:val="000000" w:themeColor="text1"/>
            </w:rPr>
            <w:t>Company</w:t>
          </w:r>
        </w:p>
      </w:docPartBody>
    </w:docPart>
    <w:docPart>
      <w:docPartPr>
        <w:name w:val="E4239351656345D3B8D6E9FAD3972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8CA13-D0C8-480B-9A33-88A49027698F}"/>
      </w:docPartPr>
      <w:docPartBody>
        <w:p w:rsidR="0014397F" w:rsidRDefault="007226D7" w:rsidP="007226D7">
          <w:pPr>
            <w:pStyle w:val="E4239351656345D3B8D6E9FAD397295F5"/>
          </w:pPr>
          <w:r>
            <w:rPr>
              <w:rFonts w:ascii="Arial" w:hAnsi="Arial" w:cs="Arial"/>
              <w:color w:val="000000" w:themeColor="text1"/>
            </w:rPr>
            <w:t>Signed</w:t>
          </w:r>
        </w:p>
      </w:docPartBody>
    </w:docPart>
    <w:docPart>
      <w:docPartPr>
        <w:name w:val="B5C548BB838849728753D176D5FE4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53832-8BED-427F-ABBE-56355F5E3491}"/>
      </w:docPartPr>
      <w:docPartBody>
        <w:p w:rsidR="000332F8" w:rsidRDefault="007226D7" w:rsidP="007226D7">
          <w:pPr>
            <w:pStyle w:val="B5C548BB838849728753D176D5FE42562"/>
          </w:pPr>
          <w:r w:rsidRPr="00E07524">
            <w:rPr>
              <w:rFonts w:ascii="Arial" w:hAnsi="Arial" w:cs="Arial"/>
              <w:b/>
              <w:color w:val="000000" w:themeColor="text1"/>
              <w:sz w:val="22"/>
            </w:rPr>
            <w:t>4-6 Weeks</w:t>
          </w:r>
        </w:p>
      </w:docPartBody>
    </w:docPart>
    <w:docPart>
      <w:docPartPr>
        <w:name w:val="0ADCDEED427044849B26E6CB3A86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99B9-DBE4-4985-BC5D-E0C34F202255}"/>
      </w:docPartPr>
      <w:docPartBody>
        <w:p w:rsidR="007226D7" w:rsidRDefault="007226D7" w:rsidP="007226D7">
          <w:pPr>
            <w:pStyle w:val="0ADCDEED427044849B26E6CB3A8633361"/>
          </w:pPr>
          <w:r w:rsidRPr="006319A2">
            <w:rPr>
              <w:rFonts w:ascii="Arial" w:hAnsi="Arial" w:cs="Arial"/>
              <w:i/>
              <w:color w:val="7F7F7F" w:themeColor="text1" w:themeTint="8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0F49"/>
    <w:rsid w:val="000332F8"/>
    <w:rsid w:val="0004750A"/>
    <w:rsid w:val="000A180A"/>
    <w:rsid w:val="0014397F"/>
    <w:rsid w:val="00340C2E"/>
    <w:rsid w:val="004E6C13"/>
    <w:rsid w:val="005F41E9"/>
    <w:rsid w:val="007226D7"/>
    <w:rsid w:val="00785FA4"/>
    <w:rsid w:val="00914B88"/>
    <w:rsid w:val="00A7484E"/>
    <w:rsid w:val="00B64D61"/>
    <w:rsid w:val="00DC1C92"/>
    <w:rsid w:val="00F90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6D7"/>
    <w:rPr>
      <w:color w:val="808080"/>
    </w:rPr>
  </w:style>
  <w:style w:type="paragraph" w:customStyle="1" w:styleId="AE99D4DAC6AD43E9A3B8F08D868325F4">
    <w:name w:val="AE99D4DAC6AD43E9A3B8F08D868325F4"/>
    <w:rsid w:val="00F90F49"/>
  </w:style>
  <w:style w:type="paragraph" w:customStyle="1" w:styleId="164F85713AD34996B6651DCEC5EA02A3">
    <w:name w:val="164F85713AD34996B6651DCEC5EA02A3"/>
    <w:rsid w:val="00F90F49"/>
  </w:style>
  <w:style w:type="paragraph" w:customStyle="1" w:styleId="8E4B7B471F6E4DB5A3A13950ECD44A12">
    <w:name w:val="8E4B7B471F6E4DB5A3A13950ECD44A12"/>
    <w:rsid w:val="00F90F49"/>
  </w:style>
  <w:style w:type="paragraph" w:customStyle="1" w:styleId="144B09D84639414C89D8FA353CF82D89">
    <w:name w:val="144B09D84639414C89D8FA353CF82D89"/>
    <w:rsid w:val="00F90F49"/>
  </w:style>
  <w:style w:type="paragraph" w:customStyle="1" w:styleId="8E0A1BFA5713443E9894A4BAD1E97128">
    <w:name w:val="8E0A1BFA5713443E9894A4BAD1E97128"/>
    <w:rsid w:val="00F90F49"/>
  </w:style>
  <w:style w:type="paragraph" w:customStyle="1" w:styleId="7E0275E3616047EBA74F0E61E0145C70">
    <w:name w:val="7E0275E3616047EBA74F0E61E0145C70"/>
    <w:rsid w:val="00F90F49"/>
  </w:style>
  <w:style w:type="paragraph" w:customStyle="1" w:styleId="6B8ABA3981484E4D918E4660D154A965">
    <w:name w:val="6B8ABA3981484E4D918E4660D154A965"/>
    <w:rsid w:val="00F90F49"/>
  </w:style>
  <w:style w:type="paragraph" w:customStyle="1" w:styleId="EB9B7E3F43C64B0980BE8E5E33300810">
    <w:name w:val="EB9B7E3F43C64B0980BE8E5E33300810"/>
    <w:rsid w:val="00F90F49"/>
  </w:style>
  <w:style w:type="paragraph" w:customStyle="1" w:styleId="9F999FA273FB4DFF99A6ACF36B985A07">
    <w:name w:val="9F999FA273FB4DFF99A6ACF36B985A07"/>
    <w:rsid w:val="00F90F49"/>
  </w:style>
  <w:style w:type="paragraph" w:customStyle="1" w:styleId="633156DFC1FA461BAFB0F2D1B9F8B5F5">
    <w:name w:val="633156DFC1FA461BAFB0F2D1B9F8B5F5"/>
    <w:rsid w:val="00F90F49"/>
  </w:style>
  <w:style w:type="paragraph" w:customStyle="1" w:styleId="A08FB43FC12442CC8B17D4B4599F97B2">
    <w:name w:val="A08FB43FC12442CC8B17D4B4599F97B2"/>
    <w:rsid w:val="00F90F49"/>
  </w:style>
  <w:style w:type="paragraph" w:customStyle="1" w:styleId="AB09EF19C21B4538975AD91C0786ECE9">
    <w:name w:val="AB09EF19C21B4538975AD91C0786ECE9"/>
    <w:rsid w:val="00F90F49"/>
  </w:style>
  <w:style w:type="paragraph" w:customStyle="1" w:styleId="D395305318844EC19F2632A71B365D99">
    <w:name w:val="D395305318844EC19F2632A71B365D99"/>
    <w:rsid w:val="00F90F49"/>
  </w:style>
  <w:style w:type="paragraph" w:customStyle="1" w:styleId="4263B02CC7774A2982C91A7AAA0EDFCA">
    <w:name w:val="4263B02CC7774A2982C91A7AAA0EDFCA"/>
    <w:rsid w:val="00F90F49"/>
  </w:style>
  <w:style w:type="paragraph" w:customStyle="1" w:styleId="E38C8B53902B48E6874C8D090A53F35C">
    <w:name w:val="E38C8B53902B48E6874C8D090A53F35C"/>
    <w:rsid w:val="00F90F49"/>
  </w:style>
  <w:style w:type="paragraph" w:customStyle="1" w:styleId="287C0A838F4646F893929202605242C9">
    <w:name w:val="287C0A838F4646F893929202605242C9"/>
    <w:rsid w:val="00F90F49"/>
  </w:style>
  <w:style w:type="paragraph" w:customStyle="1" w:styleId="E4239351656345D3B8D6E9FAD397295F">
    <w:name w:val="E4239351656345D3B8D6E9FAD397295F"/>
    <w:rsid w:val="00F90F49"/>
  </w:style>
  <w:style w:type="paragraph" w:customStyle="1" w:styleId="8E4B7B471F6E4DB5A3A13950ECD44A121">
    <w:name w:val="8E4B7B471F6E4DB5A3A13950ECD44A12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4B09D84639414C89D8FA353CF82D891">
    <w:name w:val="144B09D84639414C89D8FA353CF82D89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0275E3616047EBA74F0E61E0145C701">
    <w:name w:val="7E0275E3616047EBA74F0E61E0145C70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E0A1BFA5713443E9894A4BAD1E971281">
    <w:name w:val="8E0A1BFA5713443E9894A4BAD1E97128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999FA273FB4DFF99A6ACF36B985A071">
    <w:name w:val="9F999FA273FB4DFF99A6ACF36B985A07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B8ABA3981484E4D918E4660D154A9651">
    <w:name w:val="6B8ABA3981484E4D918E4660D154A965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3156DFC1FA461BAFB0F2D1B9F8B5F51">
    <w:name w:val="633156DFC1FA461BAFB0F2D1B9F8B5F5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B9B7E3F43C64B0980BE8E5E333008101">
    <w:name w:val="EB9B7E3F43C64B0980BE8E5E33300810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08FB43FC12442CC8B17D4B4599F97B21">
    <w:name w:val="A08FB43FC12442CC8B17D4B4599F97B2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09EF19C21B4538975AD91C0786ECE91">
    <w:name w:val="AB09EF19C21B4538975AD91C0786ECE9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395305318844EC19F2632A71B365D991">
    <w:name w:val="D395305318844EC19F2632A71B365D99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63B02CC7774A2982C91A7AAA0EDFCA1">
    <w:name w:val="4263B02CC7774A2982C91A7AAA0EDFCA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8C8B53902B48E6874C8D090A53F35C1">
    <w:name w:val="E38C8B53902B48E6874C8D090A53F35C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87C0A838F4646F893929202605242C91">
    <w:name w:val="287C0A838F4646F893929202605242C9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239351656345D3B8D6E9FAD397295F1">
    <w:name w:val="E4239351656345D3B8D6E9FAD397295F1"/>
    <w:rsid w:val="0014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E4B7B471F6E4DB5A3A13950ECD44A122">
    <w:name w:val="8E4B7B471F6E4DB5A3A13950ECD44A12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4B09D84639414C89D8FA353CF82D892">
    <w:name w:val="144B09D84639414C89D8FA353CF82D89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0275E3616047EBA74F0E61E0145C702">
    <w:name w:val="7E0275E3616047EBA74F0E61E0145C70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E0A1BFA5713443E9894A4BAD1E971282">
    <w:name w:val="8E0A1BFA5713443E9894A4BAD1E97128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999FA273FB4DFF99A6ACF36B985A072">
    <w:name w:val="9F999FA273FB4DFF99A6ACF36B985A07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B8ABA3981484E4D918E4660D154A9652">
    <w:name w:val="6B8ABA3981484E4D918E4660D154A965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3156DFC1FA461BAFB0F2D1B9F8B5F52">
    <w:name w:val="633156DFC1FA461BAFB0F2D1B9F8B5F5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B9B7E3F43C64B0980BE8E5E333008102">
    <w:name w:val="EB9B7E3F43C64B0980BE8E5E33300810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08FB43FC12442CC8B17D4B4599F97B22">
    <w:name w:val="A08FB43FC12442CC8B17D4B4599F97B2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09EF19C21B4538975AD91C0786ECE92">
    <w:name w:val="AB09EF19C21B4538975AD91C0786ECE9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395305318844EC19F2632A71B365D992">
    <w:name w:val="D395305318844EC19F2632A71B365D99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63B02CC7774A2982C91A7AAA0EDFCA2">
    <w:name w:val="4263B02CC7774A2982C91A7AAA0EDFCA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8C8B53902B48E6874C8D090A53F35C2">
    <w:name w:val="E38C8B53902B48E6874C8D090A53F35C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87C0A838F4646F893929202605242C92">
    <w:name w:val="287C0A838F4646F893929202605242C9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239351656345D3B8D6E9FAD397295F2">
    <w:name w:val="E4239351656345D3B8D6E9FAD397295F2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E4B7B471F6E4DB5A3A13950ECD44A123">
    <w:name w:val="8E4B7B471F6E4DB5A3A13950ECD44A12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4B09D84639414C89D8FA353CF82D893">
    <w:name w:val="144B09D84639414C89D8FA353CF82D89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0275E3616047EBA74F0E61E0145C703">
    <w:name w:val="7E0275E3616047EBA74F0E61E0145C70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E0A1BFA5713443E9894A4BAD1E971283">
    <w:name w:val="8E0A1BFA5713443E9894A4BAD1E97128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999FA273FB4DFF99A6ACF36B985A073">
    <w:name w:val="9F999FA273FB4DFF99A6ACF36B985A07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B8ABA3981484E4D918E4660D154A9653">
    <w:name w:val="6B8ABA3981484E4D918E4660D154A965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3156DFC1FA461BAFB0F2D1B9F8B5F53">
    <w:name w:val="633156DFC1FA461BAFB0F2D1B9F8B5F5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B9B7E3F43C64B0980BE8E5E333008103">
    <w:name w:val="EB9B7E3F43C64B0980BE8E5E33300810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08FB43FC12442CC8B17D4B4599F97B23">
    <w:name w:val="A08FB43FC12442CC8B17D4B4599F97B2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09EF19C21B4538975AD91C0786ECE93">
    <w:name w:val="AB09EF19C21B4538975AD91C0786ECE9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E4B7B471F6E4DB5A3A13950ECD44A124">
    <w:name w:val="8E4B7B471F6E4DB5A3A13950ECD44A124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4B09D84639414C89D8FA353CF82D894">
    <w:name w:val="144B09D84639414C89D8FA353CF82D894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0275E3616047EBA74F0E61E0145C704">
    <w:name w:val="7E0275E3616047EBA74F0E61E0145C704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E0A1BFA5713443E9894A4BAD1E971284">
    <w:name w:val="8E0A1BFA5713443E9894A4BAD1E971284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999FA273FB4DFF99A6ACF36B985A074">
    <w:name w:val="9F999FA273FB4DFF99A6ACF36B985A074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B8ABA3981484E4D918E4660D154A9654">
    <w:name w:val="6B8ABA3981484E4D918E4660D154A9654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3156DFC1FA461BAFB0F2D1B9F8B5F54">
    <w:name w:val="633156DFC1FA461BAFB0F2D1B9F8B5F54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B9B7E3F43C64B0980BE8E5E333008104">
    <w:name w:val="EB9B7E3F43C64B0980BE8E5E333008104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08FB43FC12442CC8B17D4B4599F97B24">
    <w:name w:val="A08FB43FC12442CC8B17D4B4599F97B24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09EF19C21B4538975AD91C0786ECE94">
    <w:name w:val="AB09EF19C21B4538975AD91C0786ECE94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395305318844EC19F2632A71B365D993">
    <w:name w:val="D395305318844EC19F2632A71B365D99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63B02CC7774A2982C91A7AAA0EDFCA3">
    <w:name w:val="4263B02CC7774A2982C91A7AAA0EDFCA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8C8B53902B48E6874C8D090A53F35C3">
    <w:name w:val="E38C8B53902B48E6874C8D090A53F35C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87C0A838F4646F893929202605242C93">
    <w:name w:val="287C0A838F4646F893929202605242C9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239351656345D3B8D6E9FAD397295F3">
    <w:name w:val="E4239351656345D3B8D6E9FAD397295F3"/>
    <w:rsid w:val="00DC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C548BB838849728753D176D5FE4256">
    <w:name w:val="B5C548BB838849728753D176D5FE4256"/>
    <w:rsid w:val="0004750A"/>
  </w:style>
  <w:style w:type="paragraph" w:customStyle="1" w:styleId="8E4B7B471F6E4DB5A3A13950ECD44A125">
    <w:name w:val="8E4B7B471F6E4DB5A3A13950ECD44A125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4B09D84639414C89D8FA353CF82D895">
    <w:name w:val="144B09D84639414C89D8FA353CF82D895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0275E3616047EBA74F0E61E0145C705">
    <w:name w:val="7E0275E3616047EBA74F0E61E0145C705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E0A1BFA5713443E9894A4BAD1E971285">
    <w:name w:val="8E0A1BFA5713443E9894A4BAD1E971285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999FA273FB4DFF99A6ACF36B985A075">
    <w:name w:val="9F999FA273FB4DFF99A6ACF36B985A075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B8ABA3981484E4D918E4660D154A9655">
    <w:name w:val="6B8ABA3981484E4D918E4660D154A9655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3156DFC1FA461BAFB0F2D1B9F8B5F55">
    <w:name w:val="633156DFC1FA461BAFB0F2D1B9F8B5F55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B9B7E3F43C64B0980BE8E5E333008105">
    <w:name w:val="EB9B7E3F43C64B0980BE8E5E333008105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08FB43FC12442CC8B17D4B4599F97B25">
    <w:name w:val="A08FB43FC12442CC8B17D4B4599F97B25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09EF19C21B4538975AD91C0786ECE95">
    <w:name w:val="AB09EF19C21B4538975AD91C0786ECE95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395305318844EC19F2632A71B365D994">
    <w:name w:val="D395305318844EC19F2632A71B365D994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C548BB838849728753D176D5FE42561">
    <w:name w:val="B5C548BB838849728753D176D5FE42561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63B02CC7774A2982C91A7AAA0EDFCA4">
    <w:name w:val="4263B02CC7774A2982C91A7AAA0EDFCA4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8C8B53902B48E6874C8D090A53F35C4">
    <w:name w:val="E38C8B53902B48E6874C8D090A53F35C4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87C0A838F4646F893929202605242C94">
    <w:name w:val="287C0A838F4646F893929202605242C94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239351656345D3B8D6E9FAD397295F4">
    <w:name w:val="E4239351656345D3B8D6E9FAD397295F4"/>
    <w:rsid w:val="00033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CDEED427044849B26E6CB3A863336">
    <w:name w:val="0ADCDEED427044849B26E6CB3A863336"/>
    <w:rsid w:val="000332F8"/>
    <w:pPr>
      <w:spacing w:after="160" w:line="259" w:lineRule="auto"/>
    </w:pPr>
  </w:style>
  <w:style w:type="paragraph" w:customStyle="1" w:styleId="8E4B7B471F6E4DB5A3A13950ECD44A126">
    <w:name w:val="8E4B7B471F6E4DB5A3A13950ECD44A126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4B09D84639414C89D8FA353CF82D896">
    <w:name w:val="144B09D84639414C89D8FA353CF82D896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0275E3616047EBA74F0E61E0145C706">
    <w:name w:val="7E0275E3616047EBA74F0E61E0145C706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E0A1BFA5713443E9894A4BAD1E971286">
    <w:name w:val="8E0A1BFA5713443E9894A4BAD1E971286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999FA273FB4DFF99A6ACF36B985A076">
    <w:name w:val="9F999FA273FB4DFF99A6ACF36B985A076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B8ABA3981484E4D918E4660D154A9656">
    <w:name w:val="6B8ABA3981484E4D918E4660D154A9656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3156DFC1FA461BAFB0F2D1B9F8B5F56">
    <w:name w:val="633156DFC1FA461BAFB0F2D1B9F8B5F56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B9B7E3F43C64B0980BE8E5E333008106">
    <w:name w:val="EB9B7E3F43C64B0980BE8E5E333008106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08FB43FC12442CC8B17D4B4599F97B26">
    <w:name w:val="A08FB43FC12442CC8B17D4B4599F97B26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09EF19C21B4538975AD91C0786ECE96">
    <w:name w:val="AB09EF19C21B4538975AD91C0786ECE96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395305318844EC19F2632A71B365D995">
    <w:name w:val="D395305318844EC19F2632A71B365D995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CDEED427044849B26E6CB3A8633361">
    <w:name w:val="0ADCDEED427044849B26E6CB3A8633361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C548BB838849728753D176D5FE42562">
    <w:name w:val="B5C548BB838849728753D176D5FE42562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63B02CC7774A2982C91A7AAA0EDFCA5">
    <w:name w:val="4263B02CC7774A2982C91A7AAA0EDFCA5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8C8B53902B48E6874C8D090A53F35C5">
    <w:name w:val="E38C8B53902B48E6874C8D090A53F35C5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87C0A838F4646F893929202605242C95">
    <w:name w:val="287C0A838F4646F893929202605242C95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239351656345D3B8D6E9FAD397295F5">
    <w:name w:val="E4239351656345D3B8D6E9FAD397295F5"/>
    <w:rsid w:val="007226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2008-09-30T00:00:00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333A41A81F34880985544D98629CC" ma:contentTypeVersion="0" ma:contentTypeDescription="Create a new document." ma:contentTypeScope="" ma:versionID="845edd417651145343655e1b8b8164c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C30AC5-45B8-4515-8048-4192FDEBB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230A164-9052-4D74-998A-823427D5B6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E7FF26-7CBE-49FC-B9FF-583752224F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ABFE293-D191-4BF1-86AC-5AD71098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Century Quotation Template.dotx</Template>
  <TotalTime>9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RAE CORPORATION PROPOSAL</vt:lpstr>
    </vt:vector>
  </TitlesOfParts>
  <Company>RAE Corporation</Company>
  <LinksUpToDate>false</LinksUpToDate>
  <CharactersWithSpaces>2761</CharactersWithSpaces>
  <SharedDoc>false</SharedDoc>
  <HLinks>
    <vt:vector size="6" baseType="variant">
      <vt:variant>
        <vt:i4>4390925</vt:i4>
      </vt:variant>
      <vt:variant>
        <vt:i4>15</vt:i4>
      </vt:variant>
      <vt:variant>
        <vt:i4>0</vt:i4>
      </vt:variant>
      <vt:variant>
        <vt:i4>5</vt:i4>
      </vt:variant>
      <vt:variant>
        <vt:lpwstr>http://www.rae-corp.com/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RAE CORPORATION PROPOSAL</dc:title>
  <dc:creator>Larry Hudson</dc:creator>
  <cp:lastModifiedBy>CASEYJ</cp:lastModifiedBy>
  <cp:revision>11</cp:revision>
  <cp:lastPrinted>2016-03-31T13:34:00Z</cp:lastPrinted>
  <dcterms:created xsi:type="dcterms:W3CDTF">2017-10-18T20:44:00Z</dcterms:created>
  <dcterms:modified xsi:type="dcterms:W3CDTF">2022-03-15T13:10:00Z</dcterms:modified>
</cp:coreProperties>
</file>